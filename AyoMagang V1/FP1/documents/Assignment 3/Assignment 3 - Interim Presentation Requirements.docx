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EAC7E" w14:textId="6851CAF4" w:rsidR="00874154" w:rsidRDefault="00874154" w:rsidP="00326A98">
      <w:pPr>
        <w:pStyle w:val="Heading1"/>
        <w:spacing w:line="276" w:lineRule="auto"/>
        <w:jc w:val="center"/>
        <w:rPr>
          <w:b w:val="0"/>
          <w:sz w:val="32"/>
          <w:szCs w:val="24"/>
        </w:rPr>
      </w:pPr>
      <w:r>
        <w:rPr>
          <w:b w:val="0"/>
          <w:noProof/>
          <w:sz w:val="32"/>
          <w:szCs w:val="24"/>
        </w:rPr>
        <w:drawing>
          <wp:inline distT="0" distB="0" distL="0" distR="0" wp14:anchorId="53575750" wp14:editId="58BD7DE4">
            <wp:extent cx="2408112" cy="73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ITS]text-art-logo-dls_v1.2_f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315" cy="74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D001" w14:textId="77777777" w:rsidR="00326A98" w:rsidRPr="00326A98" w:rsidRDefault="00326A98" w:rsidP="00326A98"/>
    <w:p w14:paraId="152EBB49" w14:textId="3059594F" w:rsidR="00874154" w:rsidRDefault="00874154" w:rsidP="00326A98">
      <w:pPr>
        <w:pStyle w:val="Heading1"/>
        <w:spacing w:line="276" w:lineRule="auto"/>
        <w:jc w:val="center"/>
        <w:rPr>
          <w:b w:val="0"/>
          <w:sz w:val="32"/>
          <w:szCs w:val="24"/>
        </w:rPr>
      </w:pPr>
      <w:r w:rsidRPr="005E3D52">
        <w:rPr>
          <w:sz w:val="32"/>
          <w:szCs w:val="24"/>
        </w:rPr>
        <w:t xml:space="preserve">BIT304 </w:t>
      </w:r>
      <w:r>
        <w:rPr>
          <w:sz w:val="32"/>
          <w:szCs w:val="24"/>
        </w:rPr>
        <w:t>Final Year Project I</w:t>
      </w:r>
    </w:p>
    <w:p w14:paraId="6EC40B88" w14:textId="77777777" w:rsidR="00326A98" w:rsidRPr="00326A98" w:rsidRDefault="00326A98" w:rsidP="00326A98"/>
    <w:p w14:paraId="3CD38D9A" w14:textId="79B047AD" w:rsidR="00874154" w:rsidRPr="00326A98" w:rsidRDefault="00874154" w:rsidP="00326A98">
      <w:pPr>
        <w:pStyle w:val="Heading1"/>
        <w:spacing w:after="0" w:line="360" w:lineRule="auto"/>
        <w:rPr>
          <w:rFonts w:ascii="Times New Roman" w:hAnsi="Times New Roman"/>
          <w:b w:val="0"/>
          <w:color w:val="C00000"/>
          <w:sz w:val="24"/>
          <w:szCs w:val="24"/>
        </w:rPr>
      </w:pPr>
      <w:r w:rsidRPr="00326A98">
        <w:rPr>
          <w:rFonts w:ascii="Times New Roman" w:hAnsi="Times New Roman"/>
          <w:color w:val="C00000"/>
          <w:sz w:val="24"/>
          <w:szCs w:val="24"/>
        </w:rPr>
        <w:t xml:space="preserve">Assignment </w:t>
      </w:r>
      <w:r w:rsidR="00326A98" w:rsidRPr="00326A98">
        <w:rPr>
          <w:rFonts w:ascii="Times New Roman" w:hAnsi="Times New Roman"/>
          <w:color w:val="C00000"/>
          <w:sz w:val="24"/>
          <w:szCs w:val="24"/>
        </w:rPr>
        <w:t>3</w:t>
      </w:r>
      <w:r w:rsidRPr="00326A98">
        <w:rPr>
          <w:rFonts w:ascii="Times New Roman" w:hAnsi="Times New Roman"/>
          <w:color w:val="C00000"/>
          <w:sz w:val="24"/>
          <w:szCs w:val="24"/>
        </w:rPr>
        <w:t xml:space="preserve">     </w:t>
      </w:r>
      <w:r w:rsidR="00326A98">
        <w:rPr>
          <w:rFonts w:ascii="Times New Roman" w:hAnsi="Times New Roman"/>
          <w:color w:val="C00000"/>
          <w:sz w:val="24"/>
          <w:szCs w:val="24"/>
        </w:rPr>
        <w:tab/>
        <w:t xml:space="preserve">  </w:t>
      </w:r>
      <w:proofErr w:type="gramStart"/>
      <w:r w:rsidR="00326A98">
        <w:rPr>
          <w:rFonts w:ascii="Times New Roman" w:hAnsi="Times New Roman"/>
          <w:color w:val="C00000"/>
          <w:sz w:val="24"/>
          <w:szCs w:val="24"/>
        </w:rPr>
        <w:t xml:space="preserve">  </w:t>
      </w:r>
      <w:r w:rsidRPr="00326A98">
        <w:rPr>
          <w:rFonts w:ascii="Times New Roman" w:hAnsi="Times New Roman"/>
          <w:color w:val="C00000"/>
          <w:sz w:val="24"/>
          <w:szCs w:val="24"/>
        </w:rPr>
        <w:t>:</w:t>
      </w:r>
      <w:proofErr w:type="gramEnd"/>
      <w:r w:rsidRPr="00326A98">
        <w:rPr>
          <w:rFonts w:ascii="Times New Roman" w:hAnsi="Times New Roman"/>
          <w:color w:val="C00000"/>
          <w:sz w:val="24"/>
          <w:szCs w:val="24"/>
        </w:rPr>
        <w:t xml:space="preserve"> Interim Presentation (10%)</w:t>
      </w:r>
    </w:p>
    <w:p w14:paraId="1AEC1B9F" w14:textId="5110CCDB" w:rsidR="00874154" w:rsidRPr="00E36C51" w:rsidRDefault="00874154" w:rsidP="00326A98">
      <w:pPr>
        <w:spacing w:line="360" w:lineRule="auto"/>
        <w:rPr>
          <w:b/>
          <w:color w:val="C00000"/>
        </w:rPr>
      </w:pPr>
      <w:r w:rsidRPr="00E36C51">
        <w:rPr>
          <w:b/>
          <w:color w:val="C00000"/>
        </w:rPr>
        <w:t>Due Date</w:t>
      </w:r>
      <w:r w:rsidRPr="00E36C51">
        <w:rPr>
          <w:b/>
          <w:color w:val="C00000"/>
        </w:rPr>
        <w:tab/>
        <w:t xml:space="preserve">    </w:t>
      </w:r>
      <w:r w:rsidR="00326A98">
        <w:rPr>
          <w:b/>
          <w:color w:val="C00000"/>
        </w:rPr>
        <w:tab/>
        <w:t xml:space="preserve">  </w:t>
      </w:r>
      <w:proofErr w:type="gramStart"/>
      <w:r w:rsidR="00326A98">
        <w:rPr>
          <w:b/>
          <w:color w:val="C00000"/>
        </w:rPr>
        <w:t xml:space="preserve">  </w:t>
      </w:r>
      <w:r w:rsidRPr="00E36C51">
        <w:rPr>
          <w:b/>
          <w:color w:val="C00000"/>
        </w:rPr>
        <w:t>:</w:t>
      </w:r>
      <w:proofErr w:type="gramEnd"/>
      <w:r w:rsidRPr="00E36C51">
        <w:rPr>
          <w:b/>
          <w:color w:val="C00000"/>
        </w:rPr>
        <w:t xml:space="preserve"> </w:t>
      </w:r>
      <w:r w:rsidR="00323255">
        <w:rPr>
          <w:b/>
          <w:color w:val="C00000"/>
        </w:rPr>
        <w:t xml:space="preserve">Week </w:t>
      </w:r>
      <w:r w:rsidR="00C071BF">
        <w:rPr>
          <w:b/>
          <w:color w:val="C00000"/>
        </w:rPr>
        <w:t>3</w:t>
      </w:r>
    </w:p>
    <w:p w14:paraId="6EEC71F5" w14:textId="766FADD8" w:rsidR="00874154" w:rsidRPr="00E36C51" w:rsidRDefault="00874154" w:rsidP="00326A98">
      <w:pPr>
        <w:spacing w:line="360" w:lineRule="auto"/>
        <w:rPr>
          <w:b/>
          <w:color w:val="C00000"/>
        </w:rPr>
      </w:pPr>
      <w:r w:rsidRPr="00E36C51">
        <w:rPr>
          <w:b/>
          <w:color w:val="C00000"/>
        </w:rPr>
        <w:t>Mode</w:t>
      </w:r>
      <w:r w:rsidRPr="00E36C51">
        <w:rPr>
          <w:b/>
          <w:color w:val="C00000"/>
        </w:rPr>
        <w:tab/>
      </w:r>
      <w:r w:rsidRPr="00E36C51">
        <w:rPr>
          <w:b/>
          <w:color w:val="C00000"/>
        </w:rPr>
        <w:tab/>
        <w:t xml:space="preserve">  </w:t>
      </w:r>
      <w:proofErr w:type="gramStart"/>
      <w:r w:rsidRPr="00E36C51">
        <w:rPr>
          <w:b/>
          <w:color w:val="C00000"/>
        </w:rPr>
        <w:t xml:space="preserve">  :</w:t>
      </w:r>
      <w:proofErr w:type="gramEnd"/>
      <w:r w:rsidRPr="00E36C51">
        <w:rPr>
          <w:b/>
          <w:color w:val="C00000"/>
        </w:rPr>
        <w:t xml:space="preserve"> </w:t>
      </w:r>
      <w:r w:rsidR="00326A98">
        <w:rPr>
          <w:b/>
          <w:color w:val="C00000"/>
        </w:rPr>
        <w:t>Group (each student must present)</w:t>
      </w:r>
    </w:p>
    <w:p w14:paraId="7967B196" w14:textId="77777777" w:rsidR="007C3D80" w:rsidRPr="00F37AEF" w:rsidRDefault="007C3D80" w:rsidP="007451D5">
      <w:pPr>
        <w:autoSpaceDE w:val="0"/>
        <w:autoSpaceDN w:val="0"/>
        <w:adjustRightInd w:val="0"/>
        <w:spacing w:line="360" w:lineRule="auto"/>
        <w:jc w:val="both"/>
        <w:rPr>
          <w:bCs/>
          <w:szCs w:val="24"/>
          <w:lang w:val="en-GB" w:eastAsia="en-GB"/>
        </w:rPr>
      </w:pPr>
    </w:p>
    <w:p w14:paraId="7967B197" w14:textId="685A9152" w:rsidR="00EA7178" w:rsidRPr="00F37AEF" w:rsidRDefault="00EA7178" w:rsidP="007451D5">
      <w:pPr>
        <w:autoSpaceDE w:val="0"/>
        <w:autoSpaceDN w:val="0"/>
        <w:adjustRightInd w:val="0"/>
        <w:spacing w:line="360" w:lineRule="auto"/>
        <w:jc w:val="both"/>
        <w:rPr>
          <w:szCs w:val="24"/>
          <w:lang w:val="en-GB" w:eastAsia="en-GB"/>
        </w:rPr>
      </w:pPr>
      <w:r w:rsidRPr="00F37AEF">
        <w:rPr>
          <w:bCs/>
          <w:szCs w:val="24"/>
          <w:lang w:val="en-GB" w:eastAsia="en-GB"/>
        </w:rPr>
        <w:t xml:space="preserve">This presentation should cover what you have achieved in your project thus far. </w:t>
      </w:r>
      <w:r w:rsidRPr="00F37AEF">
        <w:rPr>
          <w:szCs w:val="24"/>
          <w:lang w:val="en-GB" w:eastAsia="en-GB"/>
        </w:rPr>
        <w:t>Convey your project’s</w:t>
      </w:r>
      <w:r w:rsidR="007451D5">
        <w:rPr>
          <w:szCs w:val="24"/>
          <w:lang w:val="en-GB" w:eastAsia="en-GB"/>
        </w:rPr>
        <w:t xml:space="preserve"> aim,</w:t>
      </w:r>
      <w:r w:rsidRPr="00F37AEF">
        <w:rPr>
          <w:szCs w:val="24"/>
          <w:lang w:val="en-GB" w:eastAsia="en-GB"/>
        </w:rPr>
        <w:t xml:space="preserve"> objectives, </w:t>
      </w:r>
      <w:r w:rsidR="007451D5">
        <w:rPr>
          <w:szCs w:val="24"/>
          <w:lang w:val="en-GB" w:eastAsia="en-GB"/>
        </w:rPr>
        <w:t xml:space="preserve">methodologies, </w:t>
      </w:r>
      <w:r w:rsidRPr="00F37AEF">
        <w:rPr>
          <w:szCs w:val="24"/>
          <w:lang w:val="en-GB" w:eastAsia="en-GB"/>
        </w:rPr>
        <w:t>achievement</w:t>
      </w:r>
      <w:r w:rsidR="007451D5">
        <w:rPr>
          <w:szCs w:val="24"/>
          <w:lang w:val="en-GB" w:eastAsia="en-GB"/>
        </w:rPr>
        <w:t>s</w:t>
      </w:r>
      <w:r w:rsidR="00FF37F2">
        <w:rPr>
          <w:szCs w:val="24"/>
          <w:lang w:val="en-GB" w:eastAsia="en-GB"/>
        </w:rPr>
        <w:t>, analysis and design artefacts</w:t>
      </w:r>
      <w:r w:rsidR="007451D5">
        <w:rPr>
          <w:szCs w:val="24"/>
          <w:lang w:val="en-GB" w:eastAsia="en-GB"/>
        </w:rPr>
        <w:t xml:space="preserve"> </w:t>
      </w:r>
      <w:r w:rsidR="00FF37F2">
        <w:rPr>
          <w:szCs w:val="24"/>
          <w:lang w:val="en-GB" w:eastAsia="en-GB"/>
        </w:rPr>
        <w:t>as well as</w:t>
      </w:r>
      <w:r w:rsidR="007451D5">
        <w:rPr>
          <w:szCs w:val="24"/>
          <w:lang w:val="en-GB" w:eastAsia="en-GB"/>
        </w:rPr>
        <w:t xml:space="preserve"> prototype development</w:t>
      </w:r>
      <w:r w:rsidRPr="00F37AEF">
        <w:rPr>
          <w:szCs w:val="24"/>
          <w:lang w:val="en-GB" w:eastAsia="en-GB"/>
        </w:rPr>
        <w:t xml:space="preserve"> to an audience who is unfamiliar with your project.</w:t>
      </w:r>
    </w:p>
    <w:p w14:paraId="42D8DF41" w14:textId="77777777" w:rsidR="00326A98" w:rsidRDefault="00326A98" w:rsidP="00326A98">
      <w:pPr>
        <w:keepNext/>
        <w:tabs>
          <w:tab w:val="left" w:pos="284"/>
        </w:tabs>
        <w:spacing w:line="360" w:lineRule="auto"/>
        <w:outlineLvl w:val="3"/>
        <w:rPr>
          <w:b/>
          <w:bCs/>
          <w:szCs w:val="24"/>
        </w:rPr>
      </w:pPr>
    </w:p>
    <w:p w14:paraId="71A9C83C" w14:textId="14F98DCB" w:rsidR="00326A98" w:rsidRDefault="00D92264" w:rsidP="00326A98">
      <w:pPr>
        <w:keepNext/>
        <w:tabs>
          <w:tab w:val="left" w:pos="284"/>
        </w:tabs>
        <w:spacing w:line="360" w:lineRule="auto"/>
        <w:outlineLvl w:val="3"/>
        <w:rPr>
          <w:b/>
          <w:bCs/>
          <w:szCs w:val="24"/>
        </w:rPr>
      </w:pPr>
      <w:r w:rsidRPr="007451D5">
        <w:rPr>
          <w:b/>
          <w:bCs/>
          <w:szCs w:val="24"/>
        </w:rPr>
        <w:t>Requirements</w:t>
      </w:r>
      <w:r w:rsidR="007451D5">
        <w:rPr>
          <w:b/>
          <w:bCs/>
          <w:szCs w:val="24"/>
        </w:rPr>
        <w:t>:</w:t>
      </w:r>
    </w:p>
    <w:p w14:paraId="44C15BAB" w14:textId="77777777" w:rsidR="00326A98" w:rsidRDefault="00326A98" w:rsidP="00326A98">
      <w:pPr>
        <w:keepNext/>
        <w:tabs>
          <w:tab w:val="left" w:pos="284"/>
        </w:tabs>
        <w:spacing w:line="240" w:lineRule="auto"/>
        <w:outlineLvl w:val="3"/>
        <w:rPr>
          <w:b/>
          <w:bCs/>
          <w:szCs w:val="24"/>
        </w:rPr>
      </w:pPr>
    </w:p>
    <w:p w14:paraId="7967B199" w14:textId="340652F8" w:rsidR="00EA7178" w:rsidRPr="00F37AEF" w:rsidRDefault="00EA7178" w:rsidP="00326A98">
      <w:pPr>
        <w:keepNext/>
        <w:tabs>
          <w:tab w:val="left" w:pos="284"/>
        </w:tabs>
        <w:spacing w:line="360" w:lineRule="auto"/>
        <w:outlineLvl w:val="3"/>
        <w:rPr>
          <w:szCs w:val="24"/>
          <w:lang w:val="en-GB" w:eastAsia="en-GB"/>
        </w:rPr>
      </w:pPr>
      <w:r w:rsidRPr="00F37AEF">
        <w:rPr>
          <w:szCs w:val="24"/>
          <w:lang w:val="en-GB" w:eastAsia="en-GB"/>
        </w:rPr>
        <w:t>Your presentation should:</w:t>
      </w:r>
    </w:p>
    <w:p w14:paraId="7967B19A" w14:textId="7824970F" w:rsidR="00EA7178" w:rsidRPr="00F37AEF" w:rsidRDefault="007451D5" w:rsidP="007451D5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360"/>
        <w:jc w:val="both"/>
        <w:rPr>
          <w:szCs w:val="24"/>
          <w:lang w:val="en-GB" w:eastAsia="en-GB"/>
        </w:rPr>
      </w:pPr>
      <w:r>
        <w:rPr>
          <w:bCs/>
          <w:szCs w:val="24"/>
          <w:lang w:val="en-GB" w:eastAsia="en-GB"/>
        </w:rPr>
        <w:t xml:space="preserve">be </w:t>
      </w:r>
      <w:r w:rsidR="00521A84">
        <w:rPr>
          <w:bCs/>
          <w:szCs w:val="24"/>
          <w:lang w:val="en-GB" w:eastAsia="en-GB"/>
        </w:rPr>
        <w:t>7</w:t>
      </w:r>
      <w:r w:rsidR="00EA7178" w:rsidRPr="00F37AEF">
        <w:rPr>
          <w:bCs/>
          <w:szCs w:val="24"/>
          <w:lang w:val="en-GB" w:eastAsia="en-GB"/>
        </w:rPr>
        <w:t xml:space="preserve"> minutes in length</w:t>
      </w:r>
      <w:r w:rsidR="00EA7178" w:rsidRPr="00F37AEF">
        <w:rPr>
          <w:szCs w:val="24"/>
          <w:lang w:val="en-GB" w:eastAsia="en-GB"/>
        </w:rPr>
        <w:t xml:space="preserve">, </w:t>
      </w:r>
      <w:r w:rsidR="00521A84">
        <w:rPr>
          <w:szCs w:val="24"/>
          <w:lang w:val="en-GB" w:eastAsia="en-GB"/>
        </w:rPr>
        <w:t>3 minutes for question and answer period.</w:t>
      </w:r>
    </w:p>
    <w:p w14:paraId="7967B19B" w14:textId="77777777" w:rsidR="00EA7178" w:rsidRPr="00F37AEF" w:rsidRDefault="00EA7178" w:rsidP="007451D5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360"/>
        <w:jc w:val="both"/>
        <w:rPr>
          <w:szCs w:val="24"/>
          <w:lang w:val="en-GB" w:eastAsia="en-GB"/>
        </w:rPr>
      </w:pPr>
      <w:r w:rsidRPr="00F37AEF">
        <w:rPr>
          <w:szCs w:val="24"/>
          <w:lang w:val="en-GB" w:eastAsia="en-GB"/>
        </w:rPr>
        <w:t>introduce your team</w:t>
      </w:r>
    </w:p>
    <w:p w14:paraId="7967B19C" w14:textId="77777777" w:rsidR="00D92264" w:rsidRPr="00F37AEF" w:rsidRDefault="00EA7178" w:rsidP="007451D5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360"/>
        <w:jc w:val="both"/>
        <w:rPr>
          <w:b/>
          <w:szCs w:val="24"/>
          <w:u w:val="single"/>
        </w:rPr>
      </w:pPr>
      <w:r w:rsidRPr="00F37AEF">
        <w:rPr>
          <w:szCs w:val="24"/>
          <w:lang w:val="en-GB" w:eastAsia="en-GB"/>
        </w:rPr>
        <w:t xml:space="preserve">be clearly organized, with an attention-getting and context-providing opener, an overview of the presentation, support of your main points, and a graceful closing that summarizes those points. </w:t>
      </w:r>
    </w:p>
    <w:p w14:paraId="7967B19D" w14:textId="77777777" w:rsidR="00EA7178" w:rsidRPr="00F37AEF" w:rsidRDefault="00EA7178" w:rsidP="007451D5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360"/>
        <w:jc w:val="both"/>
        <w:rPr>
          <w:b/>
          <w:szCs w:val="24"/>
          <w:u w:val="single"/>
        </w:rPr>
      </w:pPr>
      <w:r w:rsidRPr="00F37AEF">
        <w:rPr>
          <w:szCs w:val="24"/>
          <w:lang w:val="en-GB" w:eastAsia="en-GB"/>
        </w:rPr>
        <w:t>be delivered in a confident, informative, and professional manner</w:t>
      </w:r>
    </w:p>
    <w:p w14:paraId="7967B19E" w14:textId="77777777" w:rsidR="00EA7178" w:rsidRPr="00F37AEF" w:rsidRDefault="00EA7178" w:rsidP="007451D5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360"/>
        <w:jc w:val="both"/>
        <w:rPr>
          <w:b/>
          <w:szCs w:val="24"/>
          <w:u w:val="single"/>
        </w:rPr>
      </w:pPr>
      <w:r w:rsidRPr="00F37AEF">
        <w:rPr>
          <w:szCs w:val="24"/>
          <w:lang w:val="en-GB" w:eastAsia="en-GB"/>
        </w:rPr>
        <w:t>include the following components</w:t>
      </w:r>
      <w:r w:rsidR="007451D5">
        <w:rPr>
          <w:szCs w:val="24"/>
          <w:lang w:val="en-GB" w:eastAsia="en-GB"/>
        </w:rPr>
        <w:t xml:space="preserve"> (not limited to)</w:t>
      </w:r>
      <w:r w:rsidRPr="00F37AEF">
        <w:rPr>
          <w:szCs w:val="24"/>
          <w:lang w:val="en-GB" w:eastAsia="en-GB"/>
        </w:rPr>
        <w:t>:</w:t>
      </w:r>
    </w:p>
    <w:p w14:paraId="7967B19F" w14:textId="77777777" w:rsidR="00EA7178" w:rsidRPr="00F37AEF" w:rsidRDefault="007451D5" w:rsidP="007451D5">
      <w:pPr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b/>
          <w:szCs w:val="24"/>
          <w:u w:val="single"/>
        </w:rPr>
      </w:pPr>
      <w:r>
        <w:rPr>
          <w:szCs w:val="24"/>
          <w:lang w:val="en-GB" w:eastAsia="en-GB"/>
        </w:rPr>
        <w:t>A</w:t>
      </w:r>
      <w:r w:rsidR="00EA7178" w:rsidRPr="00F37AEF">
        <w:rPr>
          <w:szCs w:val="24"/>
          <w:lang w:val="en-GB" w:eastAsia="en-GB"/>
        </w:rPr>
        <w:t>n introduction covering the</w:t>
      </w:r>
      <w:r>
        <w:rPr>
          <w:szCs w:val="24"/>
          <w:lang w:val="en-GB" w:eastAsia="en-GB"/>
        </w:rPr>
        <w:t xml:space="preserve"> background, aim and</w:t>
      </w:r>
      <w:r w:rsidR="00EA7178" w:rsidRPr="00F37AEF">
        <w:rPr>
          <w:szCs w:val="24"/>
          <w:lang w:val="en-GB" w:eastAsia="en-GB"/>
        </w:rPr>
        <w:t xml:space="preserve"> objectives of your application</w:t>
      </w:r>
    </w:p>
    <w:p w14:paraId="7967B1A0" w14:textId="77777777" w:rsidR="00EA7178" w:rsidRPr="007451D5" w:rsidRDefault="007451D5" w:rsidP="007451D5">
      <w:pPr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b/>
          <w:szCs w:val="24"/>
          <w:u w:val="single"/>
        </w:rPr>
      </w:pPr>
      <w:r>
        <w:rPr>
          <w:szCs w:val="24"/>
          <w:lang w:val="en-GB" w:eastAsia="en-GB"/>
        </w:rPr>
        <w:t>S</w:t>
      </w:r>
      <w:r w:rsidR="00EA7178" w:rsidRPr="00F37AEF">
        <w:rPr>
          <w:szCs w:val="24"/>
          <w:lang w:val="en-GB" w:eastAsia="en-GB"/>
        </w:rPr>
        <w:t>oftware/hardware requirements</w:t>
      </w:r>
    </w:p>
    <w:p w14:paraId="7967B1A1" w14:textId="77777777" w:rsidR="007451D5" w:rsidRPr="007451D5" w:rsidRDefault="007451D5" w:rsidP="007451D5">
      <w:pPr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b/>
          <w:szCs w:val="24"/>
          <w:u w:val="single"/>
        </w:rPr>
      </w:pPr>
      <w:r>
        <w:rPr>
          <w:szCs w:val="24"/>
          <w:lang w:val="en-GB" w:eastAsia="en-GB"/>
        </w:rPr>
        <w:t>Summary of literature findings</w:t>
      </w:r>
    </w:p>
    <w:p w14:paraId="7967B1A2" w14:textId="77777777" w:rsidR="007451D5" w:rsidRPr="00F37AEF" w:rsidRDefault="007451D5" w:rsidP="007451D5">
      <w:pPr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b/>
          <w:szCs w:val="24"/>
          <w:u w:val="single"/>
        </w:rPr>
      </w:pPr>
      <w:r>
        <w:rPr>
          <w:szCs w:val="24"/>
          <w:lang w:val="en-GB" w:eastAsia="en-GB"/>
        </w:rPr>
        <w:t>Methodologies, Gantt Chart and Iterations</w:t>
      </w:r>
    </w:p>
    <w:p w14:paraId="7967B1A3" w14:textId="77777777" w:rsidR="00EA7178" w:rsidRPr="00F37AEF" w:rsidRDefault="007451D5" w:rsidP="007451D5">
      <w:pPr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b/>
          <w:szCs w:val="24"/>
          <w:u w:val="single"/>
        </w:rPr>
      </w:pPr>
      <w:r>
        <w:rPr>
          <w:szCs w:val="24"/>
          <w:lang w:val="en-GB" w:eastAsia="en-GB"/>
        </w:rPr>
        <w:t>A</w:t>
      </w:r>
      <w:r w:rsidR="00EA7178" w:rsidRPr="00F37AEF">
        <w:rPr>
          <w:szCs w:val="24"/>
          <w:lang w:val="en-GB" w:eastAsia="en-GB"/>
        </w:rPr>
        <w:t xml:space="preserve"> brief overview of the functionalities of your system</w:t>
      </w:r>
      <w:r>
        <w:rPr>
          <w:szCs w:val="24"/>
          <w:lang w:val="en-GB" w:eastAsia="en-GB"/>
        </w:rPr>
        <w:t xml:space="preserve"> (use cases)</w:t>
      </w:r>
    </w:p>
    <w:p w14:paraId="7967B1A4" w14:textId="2435E34B" w:rsidR="00EA7178" w:rsidRPr="007451D5" w:rsidRDefault="007451D5" w:rsidP="007451D5">
      <w:pPr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b/>
          <w:szCs w:val="24"/>
          <w:u w:val="single"/>
        </w:rPr>
      </w:pPr>
      <w:r w:rsidRPr="007451D5">
        <w:rPr>
          <w:szCs w:val="24"/>
          <w:lang w:val="en-GB" w:eastAsia="en-GB"/>
        </w:rPr>
        <w:t>A</w:t>
      </w:r>
      <w:r w:rsidR="00EA7178" w:rsidRPr="007451D5">
        <w:rPr>
          <w:szCs w:val="24"/>
          <w:lang w:val="en-GB" w:eastAsia="en-GB"/>
        </w:rPr>
        <w:t xml:space="preserve"> </w:t>
      </w:r>
      <w:r>
        <w:rPr>
          <w:szCs w:val="24"/>
          <w:lang w:val="en-GB" w:eastAsia="en-GB"/>
        </w:rPr>
        <w:t>demonstration of the prototype</w:t>
      </w:r>
      <w:r w:rsidR="00FF37F2">
        <w:rPr>
          <w:szCs w:val="24"/>
          <w:lang w:val="en-GB" w:eastAsia="en-GB"/>
        </w:rPr>
        <w:t xml:space="preserve"> (up to date)</w:t>
      </w:r>
    </w:p>
    <w:p w14:paraId="7967B1A5" w14:textId="77777777" w:rsidR="007451D5" w:rsidRPr="007451D5" w:rsidRDefault="007451D5" w:rsidP="007451D5">
      <w:pPr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b/>
          <w:szCs w:val="24"/>
          <w:u w:val="single"/>
        </w:rPr>
      </w:pPr>
      <w:r>
        <w:rPr>
          <w:szCs w:val="24"/>
          <w:lang w:val="en-GB" w:eastAsia="en-GB"/>
        </w:rPr>
        <w:t>All deliverables/outcomes up to date</w:t>
      </w:r>
    </w:p>
    <w:p w14:paraId="7967B1A6" w14:textId="77777777" w:rsidR="00D92264" w:rsidRPr="0040241B" w:rsidRDefault="007451D5" w:rsidP="007451D5">
      <w:pPr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b/>
          <w:szCs w:val="24"/>
          <w:u w:val="single"/>
        </w:rPr>
      </w:pPr>
      <w:r>
        <w:rPr>
          <w:szCs w:val="24"/>
          <w:lang w:val="en-GB" w:eastAsia="en-GB"/>
        </w:rPr>
        <w:t>W</w:t>
      </w:r>
      <w:r w:rsidR="00EA7178" w:rsidRPr="00F37AEF">
        <w:rPr>
          <w:szCs w:val="24"/>
          <w:lang w:val="en-GB" w:eastAsia="en-GB"/>
        </w:rPr>
        <w:t xml:space="preserve">ork to be achieved until the end of the semester </w:t>
      </w:r>
    </w:p>
    <w:sectPr w:rsidR="00D92264" w:rsidRPr="0040241B" w:rsidSect="00577B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1" w:right="1987" w:bottom="1138" w:left="1987" w:header="562" w:footer="56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A5642" w14:textId="77777777" w:rsidR="00F874A9" w:rsidRDefault="00F874A9">
      <w:r>
        <w:separator/>
      </w:r>
    </w:p>
  </w:endnote>
  <w:endnote w:type="continuationSeparator" w:id="0">
    <w:p w14:paraId="0C4FCDF2" w14:textId="77777777" w:rsidR="00F874A9" w:rsidRDefault="00F87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7B1AE" w14:textId="77777777" w:rsidR="0090284E" w:rsidRDefault="0090284E">
    <w:pPr>
      <w:pStyle w:val="headerfooter"/>
      <w:ind w:right="-1"/>
      <w:jc w:val="left"/>
      <w:rPr>
        <w:rStyle w:val="PageNumb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6464C" w14:textId="77777777" w:rsidR="001130A2" w:rsidRDefault="001130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7B1B0" w14:textId="77777777" w:rsidR="0090284E" w:rsidRDefault="0090284E">
    <w:pPr>
      <w:pStyle w:val="Footer"/>
      <w:jc w:val="center"/>
    </w:pPr>
  </w:p>
  <w:p w14:paraId="7967B1B1" w14:textId="77777777" w:rsidR="0090284E" w:rsidRPr="00627945" w:rsidRDefault="00902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89FEA" w14:textId="77777777" w:rsidR="00F874A9" w:rsidRDefault="00F874A9">
      <w:r>
        <w:separator/>
      </w:r>
    </w:p>
  </w:footnote>
  <w:footnote w:type="continuationSeparator" w:id="0">
    <w:p w14:paraId="2A1D1289" w14:textId="77777777" w:rsidR="00F874A9" w:rsidRDefault="00F87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7B1AB" w14:textId="77777777" w:rsidR="0090284E" w:rsidRDefault="0090284E" w:rsidP="00577B4C">
    <w:pPr>
      <w:pStyle w:val="Header1"/>
      <w:ind w:right="-1"/>
      <w:jc w:val="right"/>
    </w:pPr>
    <w:r>
      <w:t>BIT</w:t>
    </w:r>
    <w:proofErr w:type="gramStart"/>
    <w:r>
      <w:t>305  Final</w:t>
    </w:r>
    <w:proofErr w:type="gramEnd"/>
    <w:r>
      <w:t xml:space="preserve"> Year Project II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7B1AC" w14:textId="77777777" w:rsidR="0090284E" w:rsidRDefault="0090284E">
    <w:pPr>
      <w:pStyle w:val="Header1"/>
      <w:ind w:left="3969" w:right="-1"/>
    </w:pPr>
    <w:r>
      <w:t xml:space="preserve">                                BIT</w:t>
    </w:r>
    <w:proofErr w:type="gramStart"/>
    <w:r>
      <w:t>305  Final</w:t>
    </w:r>
    <w:proofErr w:type="gramEnd"/>
    <w:r>
      <w:t xml:space="preserve"> Year Project II</w:t>
    </w:r>
  </w:p>
  <w:p w14:paraId="7967B1AD" w14:textId="77777777" w:rsidR="0090284E" w:rsidRPr="00CA7DE1" w:rsidRDefault="009028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7B1AF" w14:textId="046B3403" w:rsidR="0090284E" w:rsidRPr="007451D5" w:rsidRDefault="00326A98" w:rsidP="00577B4C">
    <w:pPr>
      <w:pStyle w:val="Header"/>
      <w:jc w:val="right"/>
      <w:rPr>
        <w:i w:val="0"/>
      </w:rPr>
    </w:pPr>
    <w:r>
      <w:rPr>
        <w:i w:val="0"/>
      </w:rPr>
      <w:tab/>
    </w:r>
    <w:r>
      <w:rPr>
        <w:i w:val="0"/>
      </w:rPr>
      <w:tab/>
      <w:t xml:space="preserve">   </w:t>
    </w:r>
    <w:r w:rsidR="00577B4C" w:rsidRPr="007451D5">
      <w:rPr>
        <w:i w:val="0"/>
      </w:rPr>
      <w:t>B</w:t>
    </w:r>
    <w:r w:rsidR="007451D5" w:rsidRPr="007451D5">
      <w:rPr>
        <w:i w:val="0"/>
      </w:rPr>
      <w:t xml:space="preserve">IT304 Final Year Project </w:t>
    </w:r>
    <w:r w:rsidR="00577B4C" w:rsidRPr="007451D5">
      <w:rPr>
        <w:i w:val="0"/>
      </w:rPr>
      <w:t>I</w:t>
    </w:r>
    <w:r w:rsidR="007451D5" w:rsidRPr="007451D5">
      <w:rPr>
        <w:i w:val="0"/>
      </w:rPr>
      <w:t xml:space="preserve"> (Sem</w:t>
    </w:r>
    <w:r>
      <w:rPr>
        <w:i w:val="0"/>
      </w:rPr>
      <w:t xml:space="preserve"> </w:t>
    </w:r>
    <w:r w:rsidR="00C071BF">
      <w:rPr>
        <w:i w:val="0"/>
      </w:rPr>
      <w:t>2</w:t>
    </w:r>
    <w:bookmarkStart w:id="0" w:name="_GoBack"/>
    <w:bookmarkEnd w:id="0"/>
    <w:r w:rsidR="007451D5" w:rsidRPr="007451D5">
      <w:rPr>
        <w:i w:val="0"/>
      </w:rPr>
      <w:t>, 20</w:t>
    </w:r>
    <w:r w:rsidR="001130A2">
      <w:rPr>
        <w:i w:val="0"/>
      </w:rPr>
      <w:t>20</w:t>
    </w:r>
    <w:r w:rsidR="007451D5" w:rsidRPr="007451D5">
      <w:rPr>
        <w:i w:val="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34218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84E7D"/>
    <w:multiLevelType w:val="hybridMultilevel"/>
    <w:tmpl w:val="A1D01F2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F67CEC"/>
    <w:multiLevelType w:val="hybridMultilevel"/>
    <w:tmpl w:val="153878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A3E4B"/>
    <w:multiLevelType w:val="hybridMultilevel"/>
    <w:tmpl w:val="FC3663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5" w15:restartNumberingAfterBreak="0">
    <w:nsid w:val="0E8B0ED8"/>
    <w:multiLevelType w:val="hybridMultilevel"/>
    <w:tmpl w:val="47C49F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CB44DF"/>
    <w:multiLevelType w:val="singleLevel"/>
    <w:tmpl w:val="7F30D3F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</w:abstractNum>
  <w:abstractNum w:abstractNumId="7" w15:restartNumberingAfterBreak="0">
    <w:nsid w:val="15DB2C6D"/>
    <w:multiLevelType w:val="hybridMultilevel"/>
    <w:tmpl w:val="387AF9F6"/>
    <w:lvl w:ilvl="0" w:tplc="37E269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752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0" w15:restartNumberingAfterBreak="0">
    <w:nsid w:val="25B70482"/>
    <w:multiLevelType w:val="hybridMultilevel"/>
    <w:tmpl w:val="1E46C8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FD128B"/>
    <w:multiLevelType w:val="hybridMultilevel"/>
    <w:tmpl w:val="34284D8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947C4D"/>
    <w:multiLevelType w:val="hybridMultilevel"/>
    <w:tmpl w:val="BA20F024"/>
    <w:lvl w:ilvl="0" w:tplc="34005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60CA0"/>
    <w:multiLevelType w:val="singleLevel"/>
    <w:tmpl w:val="E9C4C9F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0"/>
      </w:rPr>
    </w:lvl>
  </w:abstractNum>
  <w:abstractNum w:abstractNumId="14" w15:restartNumberingAfterBreak="0">
    <w:nsid w:val="31E55D77"/>
    <w:multiLevelType w:val="hybridMultilevel"/>
    <w:tmpl w:val="BFBAF336"/>
    <w:lvl w:ilvl="0" w:tplc="C2B2AE3C">
      <w:start w:val="1"/>
      <w:numFmt w:val="bullet"/>
      <w:lvlText w:val=""/>
      <w:lvlJc w:val="left"/>
      <w:pPr>
        <w:tabs>
          <w:tab w:val="num" w:pos="-586"/>
        </w:tabs>
        <w:ind w:left="-603" w:hanging="321"/>
      </w:pPr>
      <w:rPr>
        <w:rFonts w:ascii="Symbol" w:hAnsi="Symbol" w:hint="default"/>
      </w:rPr>
    </w:lvl>
    <w:lvl w:ilvl="1" w:tplc="E43E9C14" w:tentative="1">
      <w:start w:val="1"/>
      <w:numFmt w:val="bullet"/>
      <w:lvlText w:val="o"/>
      <w:lvlJc w:val="left"/>
      <w:pPr>
        <w:tabs>
          <w:tab w:val="num" w:pos="-184"/>
        </w:tabs>
        <w:ind w:left="-184" w:hanging="360"/>
      </w:pPr>
      <w:rPr>
        <w:rFonts w:ascii="Courier New" w:hAnsi="Courier New" w:cs="Arial" w:hint="default"/>
      </w:rPr>
    </w:lvl>
    <w:lvl w:ilvl="2" w:tplc="449EDEA2" w:tentative="1">
      <w:start w:val="1"/>
      <w:numFmt w:val="bullet"/>
      <w:lvlText w:val=""/>
      <w:lvlJc w:val="left"/>
      <w:pPr>
        <w:tabs>
          <w:tab w:val="num" w:pos="536"/>
        </w:tabs>
        <w:ind w:left="536" w:hanging="360"/>
      </w:pPr>
      <w:rPr>
        <w:rFonts w:ascii="Wingdings" w:hAnsi="Wingdings" w:hint="default"/>
      </w:rPr>
    </w:lvl>
    <w:lvl w:ilvl="3" w:tplc="6D389D4C" w:tentative="1">
      <w:start w:val="1"/>
      <w:numFmt w:val="bullet"/>
      <w:lvlText w:val=""/>
      <w:lvlJc w:val="left"/>
      <w:pPr>
        <w:tabs>
          <w:tab w:val="num" w:pos="1256"/>
        </w:tabs>
        <w:ind w:left="1256" w:hanging="360"/>
      </w:pPr>
      <w:rPr>
        <w:rFonts w:ascii="Symbol" w:hAnsi="Symbol" w:hint="default"/>
      </w:rPr>
    </w:lvl>
    <w:lvl w:ilvl="4" w:tplc="D624B4E0" w:tentative="1">
      <w:start w:val="1"/>
      <w:numFmt w:val="bullet"/>
      <w:lvlText w:val="o"/>
      <w:lvlJc w:val="left"/>
      <w:pPr>
        <w:tabs>
          <w:tab w:val="num" w:pos="1976"/>
        </w:tabs>
        <w:ind w:left="1976" w:hanging="360"/>
      </w:pPr>
      <w:rPr>
        <w:rFonts w:ascii="Courier New" w:hAnsi="Courier New" w:cs="Arial" w:hint="default"/>
      </w:rPr>
    </w:lvl>
    <w:lvl w:ilvl="5" w:tplc="8760CD4E" w:tentative="1">
      <w:start w:val="1"/>
      <w:numFmt w:val="bullet"/>
      <w:lvlText w:val=""/>
      <w:lvlJc w:val="left"/>
      <w:pPr>
        <w:tabs>
          <w:tab w:val="num" w:pos="2696"/>
        </w:tabs>
        <w:ind w:left="2696" w:hanging="360"/>
      </w:pPr>
      <w:rPr>
        <w:rFonts w:ascii="Wingdings" w:hAnsi="Wingdings" w:hint="default"/>
      </w:rPr>
    </w:lvl>
    <w:lvl w:ilvl="6" w:tplc="C32E3CE8" w:tentative="1">
      <w:start w:val="1"/>
      <w:numFmt w:val="bullet"/>
      <w:lvlText w:val=""/>
      <w:lvlJc w:val="left"/>
      <w:pPr>
        <w:tabs>
          <w:tab w:val="num" w:pos="3416"/>
        </w:tabs>
        <w:ind w:left="3416" w:hanging="360"/>
      </w:pPr>
      <w:rPr>
        <w:rFonts w:ascii="Symbol" w:hAnsi="Symbol" w:hint="default"/>
      </w:rPr>
    </w:lvl>
    <w:lvl w:ilvl="7" w:tplc="E466C9B8" w:tentative="1">
      <w:start w:val="1"/>
      <w:numFmt w:val="bullet"/>
      <w:lvlText w:val="o"/>
      <w:lvlJc w:val="left"/>
      <w:pPr>
        <w:tabs>
          <w:tab w:val="num" w:pos="4136"/>
        </w:tabs>
        <w:ind w:left="4136" w:hanging="360"/>
      </w:pPr>
      <w:rPr>
        <w:rFonts w:ascii="Courier New" w:hAnsi="Courier New" w:cs="Arial" w:hint="default"/>
      </w:rPr>
    </w:lvl>
    <w:lvl w:ilvl="8" w:tplc="4E30EF4A" w:tentative="1">
      <w:start w:val="1"/>
      <w:numFmt w:val="bullet"/>
      <w:lvlText w:val=""/>
      <w:lvlJc w:val="left"/>
      <w:pPr>
        <w:tabs>
          <w:tab w:val="num" w:pos="4856"/>
        </w:tabs>
        <w:ind w:left="4856" w:hanging="360"/>
      </w:pPr>
      <w:rPr>
        <w:rFonts w:ascii="Wingdings" w:hAnsi="Wingdings" w:hint="default"/>
      </w:rPr>
    </w:lvl>
  </w:abstractNum>
  <w:abstractNum w:abstractNumId="15" w15:restartNumberingAfterBreak="0">
    <w:nsid w:val="32970322"/>
    <w:multiLevelType w:val="hybridMultilevel"/>
    <w:tmpl w:val="BCB2A716"/>
    <w:lvl w:ilvl="0" w:tplc="DC321396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2BC61E9"/>
    <w:multiLevelType w:val="hybridMultilevel"/>
    <w:tmpl w:val="1EE215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E58DE"/>
    <w:multiLevelType w:val="singleLevel"/>
    <w:tmpl w:val="91DE602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9" w15:restartNumberingAfterBreak="0">
    <w:nsid w:val="46B963CA"/>
    <w:multiLevelType w:val="multilevel"/>
    <w:tmpl w:val="FF3C527E"/>
    <w:lvl w:ilvl="0">
      <w:start w:val="1"/>
      <w:numFmt w:val="bullet"/>
      <w:lvlText w:val=""/>
      <w:lvlJc w:val="left"/>
      <w:pPr>
        <w:tabs>
          <w:tab w:val="num" w:pos="567"/>
        </w:tabs>
        <w:ind w:left="340" w:hanging="34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22296D"/>
    <w:multiLevelType w:val="multilevel"/>
    <w:tmpl w:val="70C003E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997996"/>
    <w:multiLevelType w:val="hybridMultilevel"/>
    <w:tmpl w:val="A2866B0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A1C8B"/>
    <w:multiLevelType w:val="hybridMultilevel"/>
    <w:tmpl w:val="A58ECA10"/>
    <w:lvl w:ilvl="0" w:tplc="511E6FC0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165499"/>
    <w:multiLevelType w:val="hybridMultilevel"/>
    <w:tmpl w:val="6018CC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0B2E7B"/>
    <w:multiLevelType w:val="hybridMultilevel"/>
    <w:tmpl w:val="DF7EA9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077827"/>
    <w:multiLevelType w:val="hybridMultilevel"/>
    <w:tmpl w:val="32CAC39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AF3E7D"/>
    <w:multiLevelType w:val="hybridMultilevel"/>
    <w:tmpl w:val="029C7960"/>
    <w:lvl w:ilvl="0" w:tplc="A2C8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48D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BA77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DE2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C56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AEAA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0A3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62D6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A6BE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37C5C"/>
    <w:multiLevelType w:val="hybridMultilevel"/>
    <w:tmpl w:val="74E0325E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7F2B7A"/>
    <w:multiLevelType w:val="hybridMultilevel"/>
    <w:tmpl w:val="AD74C710"/>
    <w:lvl w:ilvl="0" w:tplc="410CDB0A">
      <w:start w:val="1"/>
      <w:numFmt w:val="upp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3"/>
  </w:num>
  <w:num w:numId="3">
    <w:abstractNumId w:val="20"/>
  </w:num>
  <w:num w:numId="4">
    <w:abstractNumId w:val="8"/>
  </w:num>
  <w:num w:numId="5">
    <w:abstractNumId w:val="18"/>
  </w:num>
  <w:num w:numId="6">
    <w:abstractNumId w:val="19"/>
  </w:num>
  <w:num w:numId="7">
    <w:abstractNumId w:val="4"/>
  </w:num>
  <w:num w:numId="8">
    <w:abstractNumId w:val="9"/>
  </w:num>
  <w:num w:numId="9">
    <w:abstractNumId w:val="14"/>
  </w:num>
  <w:num w:numId="10">
    <w:abstractNumId w:val="26"/>
  </w:num>
  <w:num w:numId="11">
    <w:abstractNumId w:val="11"/>
  </w:num>
  <w:num w:numId="12">
    <w:abstractNumId w:val="22"/>
  </w:num>
  <w:num w:numId="13">
    <w:abstractNumId w:val="15"/>
  </w:num>
  <w:num w:numId="14">
    <w:abstractNumId w:val="2"/>
  </w:num>
  <w:num w:numId="15">
    <w:abstractNumId w:val="23"/>
  </w:num>
  <w:num w:numId="16">
    <w:abstractNumId w:val="27"/>
  </w:num>
  <w:num w:numId="17">
    <w:abstractNumId w:val="24"/>
  </w:num>
  <w:num w:numId="18">
    <w:abstractNumId w:val="5"/>
  </w:num>
  <w:num w:numId="19">
    <w:abstractNumId w:val="10"/>
  </w:num>
  <w:num w:numId="20">
    <w:abstractNumId w:val="1"/>
  </w:num>
  <w:num w:numId="21">
    <w:abstractNumId w:val="16"/>
  </w:num>
  <w:num w:numId="22">
    <w:abstractNumId w:val="7"/>
  </w:num>
  <w:num w:numId="23">
    <w:abstractNumId w:val="12"/>
  </w:num>
  <w:num w:numId="24">
    <w:abstractNumId w:val="0"/>
  </w:num>
  <w:num w:numId="25">
    <w:abstractNumId w:val="17"/>
  </w:num>
  <w:num w:numId="26">
    <w:abstractNumId w:val="21"/>
  </w:num>
  <w:num w:numId="27">
    <w:abstractNumId w:val="28"/>
  </w:num>
  <w:num w:numId="28">
    <w:abstractNumId w:val="3"/>
  </w:num>
  <w:num w:numId="29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evenAndOddHeaders/>
  <w:drawingGridHorizontalSpacing w:val="120"/>
  <w:displayHorizontalDrawingGridEvery w:val="0"/>
  <w:displayVerticalDrawingGridEvery w:val="0"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056"/>
    <w:rsid w:val="00010EE4"/>
    <w:rsid w:val="00013CB3"/>
    <w:rsid w:val="0002272A"/>
    <w:rsid w:val="00031DEF"/>
    <w:rsid w:val="0003236A"/>
    <w:rsid w:val="00033619"/>
    <w:rsid w:val="00047A12"/>
    <w:rsid w:val="00050F94"/>
    <w:rsid w:val="00053059"/>
    <w:rsid w:val="00055AB3"/>
    <w:rsid w:val="000571CB"/>
    <w:rsid w:val="000614B0"/>
    <w:rsid w:val="00081588"/>
    <w:rsid w:val="00082693"/>
    <w:rsid w:val="000A033F"/>
    <w:rsid w:val="000B3460"/>
    <w:rsid w:val="000D78D5"/>
    <w:rsid w:val="000E55DE"/>
    <w:rsid w:val="000E79FF"/>
    <w:rsid w:val="000F33BF"/>
    <w:rsid w:val="0010641C"/>
    <w:rsid w:val="001130A2"/>
    <w:rsid w:val="0011388A"/>
    <w:rsid w:val="00130CBC"/>
    <w:rsid w:val="00136055"/>
    <w:rsid w:val="00145767"/>
    <w:rsid w:val="00156E0D"/>
    <w:rsid w:val="00162318"/>
    <w:rsid w:val="00172B03"/>
    <w:rsid w:val="0019012C"/>
    <w:rsid w:val="00194D90"/>
    <w:rsid w:val="00195B2E"/>
    <w:rsid w:val="001A1143"/>
    <w:rsid w:val="001A3B9F"/>
    <w:rsid w:val="001A3EE4"/>
    <w:rsid w:val="001B2494"/>
    <w:rsid w:val="001D756B"/>
    <w:rsid w:val="001E11EC"/>
    <w:rsid w:val="001E2288"/>
    <w:rsid w:val="001E3077"/>
    <w:rsid w:val="001F357D"/>
    <w:rsid w:val="002070E2"/>
    <w:rsid w:val="002072F8"/>
    <w:rsid w:val="00210260"/>
    <w:rsid w:val="00212BE8"/>
    <w:rsid w:val="00247D85"/>
    <w:rsid w:val="00271D3D"/>
    <w:rsid w:val="00272A35"/>
    <w:rsid w:val="00273497"/>
    <w:rsid w:val="002907F0"/>
    <w:rsid w:val="002979B1"/>
    <w:rsid w:val="002A0CDE"/>
    <w:rsid w:val="002B70A5"/>
    <w:rsid w:val="002F17B2"/>
    <w:rsid w:val="002F5A6D"/>
    <w:rsid w:val="003031FA"/>
    <w:rsid w:val="00323255"/>
    <w:rsid w:val="0032326D"/>
    <w:rsid w:val="00326147"/>
    <w:rsid w:val="00326A98"/>
    <w:rsid w:val="003324A6"/>
    <w:rsid w:val="00341166"/>
    <w:rsid w:val="00343903"/>
    <w:rsid w:val="00362779"/>
    <w:rsid w:val="00363651"/>
    <w:rsid w:val="00367589"/>
    <w:rsid w:val="003869F8"/>
    <w:rsid w:val="003871F2"/>
    <w:rsid w:val="003924DE"/>
    <w:rsid w:val="003A0CAF"/>
    <w:rsid w:val="003A27A0"/>
    <w:rsid w:val="003A7349"/>
    <w:rsid w:val="003B0EBF"/>
    <w:rsid w:val="003E4618"/>
    <w:rsid w:val="0040241B"/>
    <w:rsid w:val="00405056"/>
    <w:rsid w:val="00454267"/>
    <w:rsid w:val="00456E82"/>
    <w:rsid w:val="0046550D"/>
    <w:rsid w:val="00467D78"/>
    <w:rsid w:val="004900EF"/>
    <w:rsid w:val="004A31B3"/>
    <w:rsid w:val="004B44E1"/>
    <w:rsid w:val="004C346A"/>
    <w:rsid w:val="004C436B"/>
    <w:rsid w:val="004D6BD8"/>
    <w:rsid w:val="004D78CD"/>
    <w:rsid w:val="0050729B"/>
    <w:rsid w:val="00521A84"/>
    <w:rsid w:val="0052215C"/>
    <w:rsid w:val="00527054"/>
    <w:rsid w:val="00533A31"/>
    <w:rsid w:val="00553C84"/>
    <w:rsid w:val="00570E6F"/>
    <w:rsid w:val="00577B4C"/>
    <w:rsid w:val="005A120E"/>
    <w:rsid w:val="005B048E"/>
    <w:rsid w:val="005B2E84"/>
    <w:rsid w:val="005E3A24"/>
    <w:rsid w:val="005F1F6C"/>
    <w:rsid w:val="005F4FF7"/>
    <w:rsid w:val="005F6DD4"/>
    <w:rsid w:val="0060156A"/>
    <w:rsid w:val="006177FF"/>
    <w:rsid w:val="00634A54"/>
    <w:rsid w:val="00650573"/>
    <w:rsid w:val="0065154C"/>
    <w:rsid w:val="00651861"/>
    <w:rsid w:val="006558D6"/>
    <w:rsid w:val="006766B8"/>
    <w:rsid w:val="00682B37"/>
    <w:rsid w:val="006834E3"/>
    <w:rsid w:val="0069190D"/>
    <w:rsid w:val="006A502E"/>
    <w:rsid w:val="006A6EBC"/>
    <w:rsid w:val="006E2F30"/>
    <w:rsid w:val="006F77DC"/>
    <w:rsid w:val="007024C9"/>
    <w:rsid w:val="007109AF"/>
    <w:rsid w:val="00731CE2"/>
    <w:rsid w:val="007451D5"/>
    <w:rsid w:val="00755F3A"/>
    <w:rsid w:val="007C3D80"/>
    <w:rsid w:val="007F54C6"/>
    <w:rsid w:val="0083076A"/>
    <w:rsid w:val="00844B86"/>
    <w:rsid w:val="00874154"/>
    <w:rsid w:val="008758BE"/>
    <w:rsid w:val="00880A3E"/>
    <w:rsid w:val="00880EDE"/>
    <w:rsid w:val="008B58E8"/>
    <w:rsid w:val="008B77F6"/>
    <w:rsid w:val="008D0CFC"/>
    <w:rsid w:val="008D7231"/>
    <w:rsid w:val="0090284E"/>
    <w:rsid w:val="00915D1F"/>
    <w:rsid w:val="00922444"/>
    <w:rsid w:val="009235F8"/>
    <w:rsid w:val="009243D1"/>
    <w:rsid w:val="00936858"/>
    <w:rsid w:val="0094065D"/>
    <w:rsid w:val="00943FB5"/>
    <w:rsid w:val="00954B74"/>
    <w:rsid w:val="0097599F"/>
    <w:rsid w:val="0098036F"/>
    <w:rsid w:val="00985745"/>
    <w:rsid w:val="00987BDB"/>
    <w:rsid w:val="00992710"/>
    <w:rsid w:val="009970D3"/>
    <w:rsid w:val="009B6D83"/>
    <w:rsid w:val="009C1542"/>
    <w:rsid w:val="009C2FA5"/>
    <w:rsid w:val="009E3711"/>
    <w:rsid w:val="009E3EC1"/>
    <w:rsid w:val="009F4A4B"/>
    <w:rsid w:val="00A14491"/>
    <w:rsid w:val="00A23D7E"/>
    <w:rsid w:val="00A302D7"/>
    <w:rsid w:val="00A313FB"/>
    <w:rsid w:val="00A61B94"/>
    <w:rsid w:val="00A6399F"/>
    <w:rsid w:val="00A66EAB"/>
    <w:rsid w:val="00A70F69"/>
    <w:rsid w:val="00A72AB8"/>
    <w:rsid w:val="00A84B88"/>
    <w:rsid w:val="00A869CB"/>
    <w:rsid w:val="00A9408D"/>
    <w:rsid w:val="00A94884"/>
    <w:rsid w:val="00A97CFD"/>
    <w:rsid w:val="00AA1AC8"/>
    <w:rsid w:val="00AA367D"/>
    <w:rsid w:val="00AA4970"/>
    <w:rsid w:val="00AB2400"/>
    <w:rsid w:val="00AB6846"/>
    <w:rsid w:val="00AC7740"/>
    <w:rsid w:val="00AF0E4F"/>
    <w:rsid w:val="00AF1BEA"/>
    <w:rsid w:val="00B07E58"/>
    <w:rsid w:val="00B23946"/>
    <w:rsid w:val="00B24E33"/>
    <w:rsid w:val="00B30BEA"/>
    <w:rsid w:val="00B44DEA"/>
    <w:rsid w:val="00B503D3"/>
    <w:rsid w:val="00B50A55"/>
    <w:rsid w:val="00B87304"/>
    <w:rsid w:val="00B955BA"/>
    <w:rsid w:val="00BA3594"/>
    <w:rsid w:val="00BB12EC"/>
    <w:rsid w:val="00BB4452"/>
    <w:rsid w:val="00BC3F3B"/>
    <w:rsid w:val="00BF0662"/>
    <w:rsid w:val="00BF0C69"/>
    <w:rsid w:val="00BF66ED"/>
    <w:rsid w:val="00BF70BC"/>
    <w:rsid w:val="00C071BF"/>
    <w:rsid w:val="00C12A0E"/>
    <w:rsid w:val="00C13732"/>
    <w:rsid w:val="00C21E93"/>
    <w:rsid w:val="00C25D7D"/>
    <w:rsid w:val="00C344FA"/>
    <w:rsid w:val="00C80A9F"/>
    <w:rsid w:val="00C817D9"/>
    <w:rsid w:val="00C8755A"/>
    <w:rsid w:val="00CA600F"/>
    <w:rsid w:val="00CB1500"/>
    <w:rsid w:val="00CB1E57"/>
    <w:rsid w:val="00CB41CB"/>
    <w:rsid w:val="00CB6190"/>
    <w:rsid w:val="00CB7287"/>
    <w:rsid w:val="00CC782F"/>
    <w:rsid w:val="00CD72B0"/>
    <w:rsid w:val="00CE764E"/>
    <w:rsid w:val="00CF2563"/>
    <w:rsid w:val="00D00B55"/>
    <w:rsid w:val="00D0415C"/>
    <w:rsid w:val="00D04424"/>
    <w:rsid w:val="00D07393"/>
    <w:rsid w:val="00D14EF5"/>
    <w:rsid w:val="00D25622"/>
    <w:rsid w:val="00D419E1"/>
    <w:rsid w:val="00D50062"/>
    <w:rsid w:val="00D554CA"/>
    <w:rsid w:val="00D64D57"/>
    <w:rsid w:val="00D71146"/>
    <w:rsid w:val="00D733DA"/>
    <w:rsid w:val="00D80637"/>
    <w:rsid w:val="00D877AA"/>
    <w:rsid w:val="00D92264"/>
    <w:rsid w:val="00D937C6"/>
    <w:rsid w:val="00DA1363"/>
    <w:rsid w:val="00DA3B40"/>
    <w:rsid w:val="00DE7D31"/>
    <w:rsid w:val="00E0404B"/>
    <w:rsid w:val="00E34FAE"/>
    <w:rsid w:val="00E5690D"/>
    <w:rsid w:val="00E63E05"/>
    <w:rsid w:val="00E70CA7"/>
    <w:rsid w:val="00E73172"/>
    <w:rsid w:val="00E84367"/>
    <w:rsid w:val="00E853C7"/>
    <w:rsid w:val="00E870B4"/>
    <w:rsid w:val="00E92999"/>
    <w:rsid w:val="00E95356"/>
    <w:rsid w:val="00E978DE"/>
    <w:rsid w:val="00EA4003"/>
    <w:rsid w:val="00EA5388"/>
    <w:rsid w:val="00EA7178"/>
    <w:rsid w:val="00EA7DB0"/>
    <w:rsid w:val="00EB7365"/>
    <w:rsid w:val="00EB78E7"/>
    <w:rsid w:val="00EC31A7"/>
    <w:rsid w:val="00EC3E80"/>
    <w:rsid w:val="00ED182D"/>
    <w:rsid w:val="00EF1FC1"/>
    <w:rsid w:val="00F04181"/>
    <w:rsid w:val="00F05196"/>
    <w:rsid w:val="00F05BDF"/>
    <w:rsid w:val="00F06404"/>
    <w:rsid w:val="00F06C18"/>
    <w:rsid w:val="00F150B4"/>
    <w:rsid w:val="00F337A4"/>
    <w:rsid w:val="00F36BBB"/>
    <w:rsid w:val="00F37AEF"/>
    <w:rsid w:val="00F40BE9"/>
    <w:rsid w:val="00F4518F"/>
    <w:rsid w:val="00F47F2F"/>
    <w:rsid w:val="00F512D8"/>
    <w:rsid w:val="00F52A72"/>
    <w:rsid w:val="00F53E9F"/>
    <w:rsid w:val="00F60D32"/>
    <w:rsid w:val="00F64944"/>
    <w:rsid w:val="00F66331"/>
    <w:rsid w:val="00F66FD5"/>
    <w:rsid w:val="00F707EC"/>
    <w:rsid w:val="00F71D80"/>
    <w:rsid w:val="00F871C2"/>
    <w:rsid w:val="00F874A9"/>
    <w:rsid w:val="00F87A93"/>
    <w:rsid w:val="00F94A20"/>
    <w:rsid w:val="00F95743"/>
    <w:rsid w:val="00F97500"/>
    <w:rsid w:val="00FA44B5"/>
    <w:rsid w:val="00FB39FD"/>
    <w:rsid w:val="00FB4B56"/>
    <w:rsid w:val="00FC777F"/>
    <w:rsid w:val="00FF0D10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67B195"/>
  <w14:defaultImageDpi w14:val="300"/>
  <w15:docId w15:val="{BC142339-A984-48CF-8204-07EDD6A5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0" w:lineRule="atLeast"/>
    </w:pPr>
    <w:rPr>
      <w:sz w:val="24"/>
      <w:lang w:val="en-US" w:eastAsia="en-AU"/>
    </w:rPr>
  </w:style>
  <w:style w:type="paragraph" w:styleId="Heading1">
    <w:name w:val="heading 1"/>
    <w:basedOn w:val="Normal"/>
    <w:next w:val="Normal"/>
    <w:qFormat/>
    <w:pPr>
      <w:spacing w:after="240" w:line="240" w:lineRule="auto"/>
      <w:outlineLvl w:val="0"/>
    </w:pPr>
    <w:rPr>
      <w:rFonts w:ascii="Arial" w:hAnsi="Arial"/>
      <w:b/>
      <w:sz w:val="36"/>
    </w:rPr>
  </w:style>
  <w:style w:type="paragraph" w:styleId="Heading2">
    <w:name w:val="heading 2"/>
    <w:aliases w:val="h2,heading 2,h21,h22,h211,h23,h212"/>
    <w:basedOn w:val="Normal"/>
    <w:next w:val="Normal"/>
    <w:qFormat/>
    <w:pPr>
      <w:keepNext/>
      <w:spacing w:before="360" w:after="240" w:line="240" w:lineRule="auto"/>
      <w:outlineLvl w:val="1"/>
    </w:pPr>
    <w:rPr>
      <w:rFonts w:ascii="Arial" w:hAnsi="Arial"/>
      <w:b/>
      <w:sz w:val="32"/>
    </w:rPr>
  </w:style>
  <w:style w:type="paragraph" w:styleId="Heading3">
    <w:name w:val="heading 3"/>
    <w:aliases w:val="h3,H3,H31,h31,heading 3,h32,h311,h33,h312,h34,h313,h321,h3111,h331,h3121,h35,h314,h322,h3112,h332,h3122,Heading 3 Char1,H3 Char1,h3 Char1,H31 Char1,h31 Char1,h32 Char1,h311 Char1,h33 Char1,h312 Char1,heading 3 Char1,h34 Char1,h313 Char1"/>
    <w:basedOn w:val="Normal"/>
    <w:next w:val="NormalIndent"/>
    <w:qFormat/>
    <w:pPr>
      <w:keepNext/>
      <w:spacing w:before="360" w:after="240" w:line="240" w:lineRule="auto"/>
      <w:outlineLvl w:val="2"/>
    </w:pPr>
    <w:rPr>
      <w:rFonts w:ascii="Arial" w:hAnsi="Arial"/>
      <w:b/>
      <w:sz w:val="28"/>
    </w:rPr>
  </w:style>
  <w:style w:type="paragraph" w:styleId="Heading4">
    <w:name w:val="heading 4"/>
    <w:aliases w:val="h4,H4,Helvetica bold ital u/l (11),H41,Helvetica bold ital u/l (11)1,h41,H42,Helvetica bold ital u/l (11)2,h42,H411,Helvetica bold ital u/l (11)11,h411,Helvetica 11 pnt,H43,Helvetica bold ital u/l (11)3,h43,H44,Helvetica bold ital u/l (11)4"/>
    <w:basedOn w:val="Normal"/>
    <w:link w:val="Heading4Char"/>
    <w:qFormat/>
    <w:pPr>
      <w:keepNext/>
      <w:spacing w:before="360" w:after="240" w:line="240" w:lineRule="auto"/>
      <w:outlineLvl w:val="3"/>
    </w:pPr>
    <w:rPr>
      <w:rFonts w:ascii="Arial" w:hAnsi="Arial"/>
      <w:b/>
    </w:rPr>
  </w:style>
  <w:style w:type="paragraph" w:styleId="Heading5">
    <w:name w:val="heading 5"/>
    <w:aliases w:val="h5"/>
    <w:basedOn w:val="Heading4"/>
    <w:qFormat/>
    <w:pPr>
      <w:outlineLvl w:val="4"/>
    </w:pPr>
    <w:rPr>
      <w:rFonts w:ascii="Times New Roman" w:hAnsi="Times New Roman"/>
      <w:i/>
    </w:rPr>
  </w:style>
  <w:style w:type="paragraph" w:styleId="Heading6">
    <w:name w:val="heading 6"/>
    <w:basedOn w:val="Normal"/>
    <w:next w:val="NormalIndent"/>
    <w:qFormat/>
    <w:pPr>
      <w:spacing w:before="2835" w:after="240"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Indent"/>
    <w:qFormat/>
    <w:pPr>
      <w:spacing w:after="240"/>
      <w:outlineLvl w:val="6"/>
    </w:pPr>
    <w:rPr>
      <w:rFonts w:ascii="Arial" w:hAnsi="Arial"/>
      <w:b/>
      <w:sz w:val="32"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rFonts w:ascii="Times" w:hAnsi="Times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next w:val="Heading9"/>
    <w:pPr>
      <w:ind w:left="720"/>
    </w:pPr>
  </w:style>
  <w:style w:type="paragraph" w:styleId="Footer">
    <w:name w:val="footer"/>
    <w:aliases w:val=" Char3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Arial" w:hAnsi="Arial"/>
      <w:i/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odytext1">
    <w:name w:val="bodytext 1"/>
    <w:basedOn w:val="Heading3"/>
    <w:pPr>
      <w:keepNext w:val="0"/>
      <w:tabs>
        <w:tab w:val="left" w:pos="567"/>
        <w:tab w:val="left" w:pos="851"/>
      </w:tabs>
      <w:spacing w:before="0" w:after="0"/>
      <w:outlineLvl w:val="9"/>
    </w:pPr>
    <w:rPr>
      <w:rFonts w:ascii="Times New Roman" w:hAnsi="Times New Roman"/>
      <w:b w:val="0"/>
      <w:sz w:val="24"/>
    </w:rPr>
  </w:style>
  <w:style w:type="paragraph" w:customStyle="1" w:styleId="headerfooter">
    <w:name w:val="header/footer"/>
    <w:basedOn w:val="Normal"/>
    <w:pPr>
      <w:jc w:val="right"/>
    </w:pPr>
    <w:rPr>
      <w:rFonts w:ascii="Arial" w:hAnsi="Arial"/>
      <w:i/>
      <w:sz w:val="18"/>
    </w:rPr>
  </w:style>
  <w:style w:type="paragraph" w:customStyle="1" w:styleId="bodytext2">
    <w:name w:val="bodytext 2"/>
    <w:basedOn w:val="Heading3"/>
    <w:pPr>
      <w:keepNext w:val="0"/>
      <w:spacing w:before="0" w:after="0"/>
      <w:ind w:left="567" w:right="567"/>
      <w:jc w:val="both"/>
      <w:outlineLvl w:val="9"/>
    </w:pPr>
    <w:rPr>
      <w:rFonts w:ascii="Times New Roman" w:hAnsi="Times New Roman"/>
      <w:b w:val="0"/>
      <w:sz w:val="20"/>
    </w:rPr>
  </w:style>
  <w:style w:type="paragraph" w:customStyle="1" w:styleId="tablesdia">
    <w:name w:val="tables/dia"/>
    <w:basedOn w:val="Heading5"/>
    <w:pPr>
      <w:spacing w:before="480" w:after="480"/>
      <w:outlineLvl w:val="9"/>
    </w:pPr>
    <w:rPr>
      <w:rFonts w:ascii="Helvetica" w:hAnsi="Helvetica"/>
      <w:sz w:val="20"/>
    </w:rPr>
  </w:style>
  <w:style w:type="paragraph" w:customStyle="1" w:styleId="tableheading">
    <w:name w:val="tableheading"/>
    <w:basedOn w:val="Heading5"/>
    <w:pPr>
      <w:outlineLvl w:val="9"/>
    </w:pPr>
    <w:rPr>
      <w:i w:val="0"/>
      <w:sz w:val="20"/>
    </w:rPr>
  </w:style>
  <w:style w:type="paragraph" w:customStyle="1" w:styleId="illustrations">
    <w:name w:val="illustrations"/>
    <w:basedOn w:val="tableheading"/>
    <w:pPr>
      <w:spacing w:after="480"/>
      <w:jc w:val="both"/>
    </w:pPr>
  </w:style>
  <w:style w:type="paragraph" w:customStyle="1" w:styleId="NORMAL2">
    <w:name w:val="NORMAL2"/>
    <w:pPr>
      <w:spacing w:before="240" w:after="240"/>
      <w:jc w:val="both"/>
    </w:pPr>
    <w:rPr>
      <w:rFonts w:ascii="Helvetica" w:hAnsi="Helvetica"/>
      <w:lang w:val="en-US" w:eastAsia="en-AU"/>
    </w:rPr>
  </w:style>
  <w:style w:type="paragraph" w:customStyle="1" w:styleId="halfspace">
    <w:name w:val="half space"/>
    <w:basedOn w:val="Normal"/>
    <w:next w:val="Normal"/>
    <w:rPr>
      <w:sz w:val="12"/>
    </w:rPr>
  </w:style>
  <w:style w:type="paragraph" w:customStyle="1" w:styleId="Iindent">
    <w:name w:val="I.indent"/>
    <w:basedOn w:val="Normal"/>
    <w:pPr>
      <w:ind w:left="567" w:hanging="567"/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OC2">
    <w:name w:val="toc 2"/>
    <w:basedOn w:val="Normal"/>
    <w:next w:val="Normal"/>
    <w:semiHidden/>
    <w:pPr>
      <w:spacing w:before="120" w:after="120"/>
    </w:pPr>
    <w:rPr>
      <w:rFonts w:ascii="Arial" w:hAnsi="Arial"/>
      <w:b/>
    </w:rPr>
  </w:style>
  <w:style w:type="paragraph" w:styleId="TOC3">
    <w:name w:val="toc 3"/>
    <w:basedOn w:val="Normal"/>
    <w:next w:val="Normal"/>
    <w:semiHidden/>
    <w:pPr>
      <w:ind w:left="567"/>
    </w:pPr>
  </w:style>
  <w:style w:type="paragraph" w:customStyle="1" w:styleId="Style1">
    <w:name w:val="Style1"/>
    <w:basedOn w:val="Heading4"/>
    <w:pPr>
      <w:outlineLvl w:val="9"/>
    </w:pPr>
  </w:style>
  <w:style w:type="paragraph" w:styleId="BodyText">
    <w:name w:val="Body Text"/>
    <w:basedOn w:val="Normal"/>
    <w:pPr>
      <w:tabs>
        <w:tab w:val="left" w:pos="567"/>
      </w:tabs>
      <w:spacing w:before="40" w:after="1160" w:line="240" w:lineRule="atLeast"/>
    </w:pPr>
    <w:rPr>
      <w:b/>
      <w:i/>
      <w:sz w:val="48"/>
    </w:rPr>
  </w:style>
  <w:style w:type="paragraph" w:customStyle="1" w:styleId="SubjectName">
    <w:name w:val="SubjectName"/>
    <w:basedOn w:val="Normal"/>
    <w:pPr>
      <w:widowControl w:val="0"/>
      <w:spacing w:before="2600"/>
    </w:pPr>
    <w:rPr>
      <w:rFonts w:ascii="Arial" w:hAnsi="Arial"/>
      <w:b/>
      <w:color w:val="000000"/>
      <w:sz w:val="32"/>
    </w:rPr>
  </w:style>
  <w:style w:type="paragraph" w:customStyle="1" w:styleId="HL2SubjectName1">
    <w:name w:val="HL2SubjectName1"/>
    <w:basedOn w:val="Normal"/>
    <w:rPr>
      <w:rFonts w:ascii="Arial" w:hAnsi="Arial"/>
      <w:b/>
      <w:color w:val="0000FF"/>
      <w:sz w:val="32"/>
    </w:rPr>
  </w:style>
  <w:style w:type="paragraph" w:customStyle="1" w:styleId="Headinglevel2">
    <w:name w:val="Headinglevel2"/>
    <w:basedOn w:val="Normal"/>
    <w:rPr>
      <w:rFonts w:ascii="Arial" w:hAnsi="Arial"/>
      <w:b/>
      <w:color w:val="0000FF"/>
      <w:sz w:val="32"/>
    </w:rPr>
  </w:style>
  <w:style w:type="paragraph" w:customStyle="1" w:styleId="SubjectCode">
    <w:name w:val="SubjectCode"/>
    <w:basedOn w:val="Heading4"/>
    <w:pPr>
      <w:tabs>
        <w:tab w:val="left" w:pos="1134"/>
      </w:tabs>
    </w:pPr>
  </w:style>
  <w:style w:type="paragraph" w:customStyle="1" w:styleId="NumberCode">
    <w:name w:val="NumberCode"/>
    <w:pPr>
      <w:tabs>
        <w:tab w:val="left" w:pos="1134"/>
      </w:tabs>
    </w:pPr>
    <w:rPr>
      <w:rFonts w:ascii="Arial" w:hAnsi="Arial"/>
      <w:b/>
      <w:noProof/>
      <w:color w:val="FF0000"/>
      <w:sz w:val="24"/>
      <w:lang w:val="en-AU" w:eastAsia="en-AU"/>
    </w:rPr>
  </w:style>
  <w:style w:type="paragraph" w:customStyle="1" w:styleId="Titlename">
    <w:name w:val="Titlename"/>
    <w:rPr>
      <w:rFonts w:ascii="Arial" w:hAnsi="Arial"/>
      <w:b/>
      <w:sz w:val="36"/>
      <w:lang w:val="en-AU" w:eastAsia="en-AU"/>
    </w:rPr>
  </w:style>
  <w:style w:type="paragraph" w:customStyle="1" w:styleId="Code1">
    <w:name w:val="Code1"/>
    <w:basedOn w:val="Normal"/>
    <w:rPr>
      <w:rFonts w:ascii="Arial" w:hAnsi="Arial"/>
      <w:b/>
      <w:color w:val="FF0000"/>
    </w:rPr>
  </w:style>
  <w:style w:type="paragraph" w:customStyle="1" w:styleId="Code">
    <w:name w:val="Code"/>
    <w:basedOn w:val="Normal"/>
    <w:rPr>
      <w:rFonts w:ascii="Arial" w:hAnsi="Arial"/>
      <w:b/>
      <w:color w:val="FF0000"/>
    </w:rPr>
  </w:style>
  <w:style w:type="paragraph" w:customStyle="1" w:styleId="Subcode">
    <w:name w:val="Subcode"/>
    <w:basedOn w:val="Normal"/>
    <w:rPr>
      <w:rFonts w:ascii="Arial" w:hAnsi="Arial"/>
      <w:b/>
      <w:color w:val="000000"/>
      <w:sz w:val="48"/>
    </w:rPr>
  </w:style>
  <w:style w:type="paragraph" w:customStyle="1" w:styleId="SubjCode">
    <w:name w:val="SubjCode"/>
    <w:basedOn w:val="Normal"/>
    <w:rPr>
      <w:rFonts w:ascii="Arial" w:hAnsi="Arial"/>
      <w:b/>
      <w:color w:val="000000"/>
      <w:sz w:val="36"/>
    </w:rPr>
  </w:style>
  <w:style w:type="paragraph" w:customStyle="1" w:styleId="Header1">
    <w:name w:val="Header1"/>
    <w:basedOn w:val="headerfooter"/>
    <w:pPr>
      <w:ind w:right="360"/>
      <w:jc w:val="left"/>
    </w:pPr>
    <w:rPr>
      <w:color w:val="000000"/>
    </w:rPr>
  </w:style>
  <w:style w:type="paragraph" w:customStyle="1" w:styleId="SubCoord">
    <w:name w:val="SubCoord"/>
    <w:rPr>
      <w:rFonts w:ascii="Arial" w:hAnsi="Arial"/>
      <w:b/>
      <w:color w:val="000000"/>
      <w:sz w:val="24"/>
      <w:lang w:val="en-AU" w:eastAsia="en-AU"/>
    </w:rPr>
  </w:style>
  <w:style w:type="paragraph" w:customStyle="1" w:styleId="ED">
    <w:name w:val="ED"/>
    <w:rPr>
      <w:rFonts w:ascii="Arial" w:hAnsi="Arial"/>
      <w:b/>
      <w:color w:val="000000"/>
      <w:sz w:val="18"/>
      <w:lang w:val="en-AU" w:eastAsia="en-AU"/>
    </w:rPr>
  </w:style>
  <w:style w:type="paragraph" w:customStyle="1" w:styleId="TPO">
    <w:name w:val="TPO"/>
    <w:rPr>
      <w:rFonts w:ascii="Arial" w:hAnsi="Arial"/>
      <w:b/>
      <w:color w:val="000000"/>
      <w:sz w:val="18"/>
      <w:lang w:val="en-AU" w:eastAsia="en-AU"/>
    </w:rPr>
  </w:style>
  <w:style w:type="paragraph" w:styleId="BodyTextIndent3">
    <w:name w:val="Body Text Indent 3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4320" w:hanging="4320"/>
    </w:pPr>
    <w:rPr>
      <w:snapToGrid w:val="0"/>
      <w:lang w:eastAsia="en-US"/>
    </w:rPr>
  </w:style>
  <w:style w:type="paragraph" w:styleId="BodyText20">
    <w:name w:val="Body Text 2"/>
    <w:basedOn w:val="Normal"/>
    <w:pPr>
      <w:spacing w:line="240" w:lineRule="auto"/>
    </w:pPr>
    <w:rPr>
      <w:b/>
      <w:lang w:val="en-GB"/>
    </w:rPr>
  </w:style>
  <w:style w:type="paragraph" w:customStyle="1" w:styleId="Date1">
    <w:name w:val="Date1"/>
    <w:pPr>
      <w:widowControl w:val="0"/>
      <w:tabs>
        <w:tab w:val="left" w:pos="1702"/>
      </w:tabs>
      <w:spacing w:before="320"/>
    </w:pPr>
    <w:rPr>
      <w:rFonts w:ascii="Arial" w:hAnsi="Arial"/>
      <w:noProof/>
      <w:lang w:val="en-AU" w:eastAsia="en-AU"/>
    </w:rPr>
  </w:style>
  <w:style w:type="paragraph" w:styleId="Date">
    <w:name w:val="Date"/>
    <w:basedOn w:val="Normal"/>
    <w:next w:val="Normal"/>
    <w:rPr>
      <w:rFonts w:ascii="Arial" w:hAnsi="Arial"/>
      <w:sz w:val="18"/>
    </w:rPr>
  </w:style>
  <w:style w:type="character" w:styleId="Hyperlink">
    <w:name w:val="Hyperlink"/>
    <w:basedOn w:val="DefaultParagraphFont"/>
    <w:rPr>
      <w:color w:val="0000FF"/>
      <w:u w:val="none"/>
    </w:rPr>
  </w:style>
  <w:style w:type="paragraph" w:customStyle="1" w:styleId="SubjectName1">
    <w:name w:val="Subject_Name_1"/>
    <w:basedOn w:val="SubjectName"/>
  </w:style>
  <w:style w:type="paragraph" w:customStyle="1" w:styleId="Lastprinted">
    <w:name w:val="Last printed"/>
    <w:rPr>
      <w:lang w:val="en-AU" w:eastAsia="en-AU"/>
    </w:rPr>
  </w:style>
  <w:style w:type="character" w:styleId="FollowedHyperlink">
    <w:name w:val="FollowedHyperlink"/>
    <w:basedOn w:val="DefaultParagraphFont"/>
    <w:rPr>
      <w:color w:val="800080"/>
      <w:u w:val="none"/>
    </w:rPr>
  </w:style>
  <w:style w:type="paragraph" w:styleId="BalloonText">
    <w:name w:val="Balloon Text"/>
    <w:basedOn w:val="Normal"/>
    <w:semiHidden/>
    <w:rPr>
      <w:rFonts w:ascii="Tahoma" w:hAnsi="Tahoma" w:cs="Helvetica"/>
      <w:sz w:val="16"/>
      <w:szCs w:val="16"/>
    </w:rPr>
  </w:style>
  <w:style w:type="character" w:customStyle="1" w:styleId="Heading3Char">
    <w:name w:val="Heading 3 Char"/>
    <w:aliases w:val="Heading 3 Char1 Char,H3 Char1 Char,h3 Char1 Char,H31 Char1 Char,h31 Char1 Char,h32 Char1 Char,h311 Char1 Char,h33 Char1 Char,h312 Char1 Char,heading 3 Char1 Char,h34 Char1 Char,h313 Char1 Char,h321 Char1 Char,h3111 Char Char,H3 Char"/>
    <w:basedOn w:val="DefaultParagraphFont"/>
    <w:rPr>
      <w:rFonts w:ascii="Arial" w:hAnsi="Arial"/>
      <w:b/>
      <w:noProof w:val="0"/>
      <w:sz w:val="28"/>
      <w:lang w:val="en-US" w:eastAsia="en-AU" w:bidi="ar-SA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szCs w:val="24"/>
      <w:lang w:val="en-AU"/>
    </w:rPr>
  </w:style>
  <w:style w:type="character" w:customStyle="1" w:styleId="Heading2Char">
    <w:name w:val="Heading 2 Char"/>
    <w:basedOn w:val="DefaultParagraphFont"/>
    <w:rPr>
      <w:rFonts w:ascii="Arial" w:hAnsi="Arial"/>
      <w:b/>
      <w:noProof w:val="0"/>
      <w:sz w:val="32"/>
      <w:lang w:val="en-US" w:eastAsia="en-AU" w:bidi="ar-SA"/>
    </w:rPr>
  </w:style>
  <w:style w:type="character" w:customStyle="1" w:styleId="Heading4Char2Char">
    <w:name w:val="Heading 4 Char2 Char"/>
    <w:aliases w:val="Heading 4 Char1 Char Char1,Heading 4 Char Char Char Char1,H4 Char Char Char Char1,h4 Char Char Char Char1,Helvetica bold ital u/l (11) Char Char Char Char1,h41 Char Char Char Char1,Helvetica bold ital u/l (11)1 Char Char Char Char"/>
    <w:basedOn w:val="DefaultParagraphFont"/>
    <w:rPr>
      <w:rFonts w:ascii="Arial" w:hAnsi="Arial"/>
      <w:b/>
      <w:noProof w:val="0"/>
      <w:sz w:val="24"/>
      <w:lang w:val="en-US" w:eastAsia="en-AU" w:bidi="ar-SA"/>
    </w:rPr>
  </w:style>
  <w:style w:type="paragraph" w:styleId="BlockText">
    <w:name w:val="Block Text"/>
    <w:basedOn w:val="Normal"/>
    <w:pPr>
      <w:tabs>
        <w:tab w:val="left" w:pos="720"/>
      </w:tabs>
      <w:ind w:left="277" w:right="18"/>
      <w:jc w:val="both"/>
    </w:pPr>
    <w:rPr>
      <w:lang w:eastAsia="en-US"/>
    </w:rPr>
  </w:style>
  <w:style w:type="paragraph" w:styleId="BodyTextIndent">
    <w:name w:val="Body Text Indent"/>
    <w:basedOn w:val="Normal"/>
    <w:pPr>
      <w:tabs>
        <w:tab w:val="left" w:pos="570"/>
        <w:tab w:val="right" w:pos="7372"/>
      </w:tabs>
      <w:spacing w:after="200"/>
      <w:ind w:left="570" w:hanging="570"/>
    </w:pPr>
    <w:rPr>
      <w:lang w:eastAsia="en-US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sz w:val="20"/>
      <w:lang w:eastAsia="en-US"/>
    </w:rPr>
  </w:style>
  <w:style w:type="paragraph" w:styleId="BodyText3">
    <w:name w:val="Body Text 3"/>
    <w:basedOn w:val="Normal"/>
    <w:pPr>
      <w:keepNext/>
      <w:keepLines/>
      <w:tabs>
        <w:tab w:val="left" w:pos="2835"/>
      </w:tabs>
      <w:jc w:val="both"/>
    </w:pPr>
  </w:style>
  <w:style w:type="paragraph" w:styleId="BodyTextIndent2">
    <w:name w:val="Body Text Indent 2"/>
    <w:basedOn w:val="Normal"/>
    <w:link w:val="BodyTextIndent2Char"/>
    <w:pPr>
      <w:tabs>
        <w:tab w:val="left" w:pos="567"/>
        <w:tab w:val="right" w:pos="7372"/>
      </w:tabs>
      <w:spacing w:after="200"/>
      <w:ind w:left="567" w:hanging="567"/>
      <w:jc w:val="both"/>
    </w:p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Caption">
    <w:name w:val="caption"/>
    <w:basedOn w:val="Normal"/>
    <w:next w:val="Normal"/>
    <w:qFormat/>
    <w:pPr>
      <w:spacing w:line="240" w:lineRule="auto"/>
    </w:pPr>
    <w:rPr>
      <w:b/>
      <w:bCs/>
      <w:szCs w:val="24"/>
      <w:lang w:eastAsia="en-US"/>
    </w:rPr>
  </w:style>
  <w:style w:type="character" w:styleId="HTMLTypewriter">
    <w:name w:val="HTML Typewriter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customStyle="1" w:styleId="CellBody">
    <w:name w:val="Cell Body"/>
    <w:basedOn w:val="Normal"/>
    <w:rsid w:val="00341166"/>
    <w:pPr>
      <w:tabs>
        <w:tab w:val="left" w:pos="-720"/>
        <w:tab w:val="decimal" w:pos="2880"/>
      </w:tabs>
      <w:suppressAutoHyphens/>
      <w:spacing w:before="80" w:line="240" w:lineRule="auto"/>
      <w:ind w:left="144"/>
      <w:jc w:val="both"/>
    </w:pPr>
    <w:rPr>
      <w:rFonts w:ascii="Garamond" w:hAnsi="Garamond"/>
      <w:spacing w:val="-3"/>
      <w:sz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5F1F6C"/>
    <w:pPr>
      <w:autoSpaceDE w:val="0"/>
      <w:autoSpaceDN w:val="0"/>
      <w:spacing w:line="240" w:lineRule="auto"/>
      <w:ind w:left="720"/>
      <w:contextualSpacing/>
    </w:pPr>
    <w:rPr>
      <w:sz w:val="20"/>
      <w:lang w:val="en-GB" w:eastAsia="en-US"/>
    </w:rPr>
  </w:style>
  <w:style w:type="paragraph" w:styleId="Title">
    <w:name w:val="Title"/>
    <w:basedOn w:val="Normal"/>
    <w:link w:val="TitleChar"/>
    <w:qFormat/>
    <w:rsid w:val="00362779"/>
    <w:pPr>
      <w:spacing w:line="240" w:lineRule="auto"/>
      <w:jc w:val="center"/>
    </w:pPr>
    <w:rPr>
      <w:sz w:val="60"/>
      <w:lang w:eastAsia="en-US"/>
    </w:rPr>
  </w:style>
  <w:style w:type="character" w:customStyle="1" w:styleId="TitleChar">
    <w:name w:val="Title Char"/>
    <w:basedOn w:val="DefaultParagraphFont"/>
    <w:link w:val="Title"/>
    <w:rsid w:val="00362779"/>
    <w:rPr>
      <w:sz w:val="60"/>
    </w:rPr>
  </w:style>
  <w:style w:type="paragraph" w:styleId="Subtitle">
    <w:name w:val="Subtitle"/>
    <w:basedOn w:val="Normal"/>
    <w:link w:val="SubtitleChar"/>
    <w:qFormat/>
    <w:rsid w:val="00362779"/>
    <w:pPr>
      <w:spacing w:line="240" w:lineRule="auto"/>
      <w:jc w:val="center"/>
    </w:pPr>
    <w:rPr>
      <w:sz w:val="40"/>
      <w:lang w:eastAsia="en-US"/>
    </w:rPr>
  </w:style>
  <w:style w:type="character" w:customStyle="1" w:styleId="SubtitleChar">
    <w:name w:val="Subtitle Char"/>
    <w:basedOn w:val="DefaultParagraphFont"/>
    <w:link w:val="Subtitle"/>
    <w:rsid w:val="00362779"/>
    <w:rPr>
      <w:sz w:val="40"/>
    </w:rPr>
  </w:style>
  <w:style w:type="paragraph" w:customStyle="1" w:styleId="Bullet2">
    <w:name w:val="Bullet2"/>
    <w:basedOn w:val="Normal"/>
    <w:rsid w:val="00362779"/>
    <w:pPr>
      <w:numPr>
        <w:numId w:val="7"/>
      </w:numPr>
      <w:spacing w:after="120" w:line="240" w:lineRule="auto"/>
    </w:pPr>
    <w:rPr>
      <w:lang w:val="en-CA" w:eastAsia="en-US"/>
    </w:rPr>
  </w:style>
  <w:style w:type="paragraph" w:customStyle="1" w:styleId="MainSectionText">
    <w:name w:val="Main Section Text"/>
    <w:basedOn w:val="Normal"/>
    <w:rsid w:val="00362779"/>
    <w:pPr>
      <w:spacing w:line="240" w:lineRule="auto"/>
      <w:jc w:val="center"/>
    </w:pPr>
    <w:rPr>
      <w:b/>
      <w:sz w:val="20"/>
      <w:lang w:eastAsia="en-US"/>
    </w:rPr>
  </w:style>
  <w:style w:type="paragraph" w:customStyle="1" w:styleId="Bullet4">
    <w:name w:val="Bullet4"/>
    <w:basedOn w:val="Normal"/>
    <w:rsid w:val="00362779"/>
    <w:pPr>
      <w:numPr>
        <w:numId w:val="8"/>
      </w:numPr>
      <w:spacing w:after="80" w:line="240" w:lineRule="auto"/>
    </w:pPr>
    <w:rPr>
      <w:lang w:val="en-CA" w:eastAsia="en-US"/>
    </w:rPr>
  </w:style>
  <w:style w:type="paragraph" w:styleId="NoSpacing">
    <w:name w:val="No Spacing"/>
    <w:link w:val="NoSpacingChar"/>
    <w:uiPriority w:val="1"/>
    <w:qFormat/>
    <w:rsid w:val="00527054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7054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527054"/>
    <w:rPr>
      <w:rFonts w:ascii="Arial" w:hAnsi="Arial"/>
      <w:i/>
      <w:sz w:val="18"/>
      <w:lang w:eastAsia="en-AU"/>
    </w:rPr>
  </w:style>
  <w:style w:type="character" w:customStyle="1" w:styleId="FooterChar">
    <w:name w:val="Footer Char"/>
    <w:aliases w:val=" Char3 Char"/>
    <w:basedOn w:val="DefaultParagraphFont"/>
    <w:link w:val="Footer"/>
    <w:uiPriority w:val="99"/>
    <w:rsid w:val="00527054"/>
    <w:rPr>
      <w:rFonts w:ascii="Arial" w:hAnsi="Arial"/>
      <w:i/>
      <w:sz w:val="18"/>
      <w:lang w:eastAsia="en-AU"/>
    </w:rPr>
  </w:style>
  <w:style w:type="character" w:customStyle="1" w:styleId="BodyTextIndent2Char">
    <w:name w:val="Body Text Indent 2 Char"/>
    <w:basedOn w:val="DefaultParagraphFont"/>
    <w:link w:val="BodyTextIndent2"/>
    <w:rsid w:val="00D937C6"/>
    <w:rPr>
      <w:sz w:val="24"/>
      <w:lang w:val="en-US" w:eastAsia="en-A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5D7D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5D7D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C25D7D"/>
  </w:style>
  <w:style w:type="character" w:customStyle="1" w:styleId="username">
    <w:name w:val="username"/>
    <w:basedOn w:val="DefaultParagraphFont"/>
    <w:rsid w:val="00C25D7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25D7D"/>
    <w:pPr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25D7D"/>
    <w:rPr>
      <w:rFonts w:ascii="Arial" w:hAnsi="Arial" w:cs="Arial"/>
      <w:vanish/>
      <w:sz w:val="16"/>
      <w:szCs w:val="16"/>
    </w:rPr>
  </w:style>
  <w:style w:type="character" w:customStyle="1" w:styleId="body">
    <w:name w:val="body"/>
    <w:basedOn w:val="DefaultParagraphFont"/>
    <w:rsid w:val="002072F8"/>
  </w:style>
  <w:style w:type="character" w:customStyle="1" w:styleId="apple-style-span">
    <w:name w:val="apple-style-span"/>
    <w:basedOn w:val="DefaultParagraphFont"/>
    <w:rsid w:val="002072F8"/>
  </w:style>
  <w:style w:type="paragraph" w:customStyle="1" w:styleId="InfoBlue">
    <w:name w:val="InfoBlue"/>
    <w:basedOn w:val="Normal"/>
    <w:next w:val="BodyText"/>
    <w:autoRedefine/>
    <w:rsid w:val="00CE764E"/>
    <w:pPr>
      <w:tabs>
        <w:tab w:val="left" w:pos="540"/>
        <w:tab w:val="left" w:pos="1260"/>
      </w:tabs>
      <w:spacing w:after="120" w:line="240" w:lineRule="atLeast"/>
    </w:pPr>
    <w:rPr>
      <w:rFonts w:ascii="Times" w:hAnsi="Times"/>
      <w:i/>
      <w:color w:val="0000FF"/>
      <w:sz w:val="20"/>
      <w:lang w:eastAsia="en-US"/>
    </w:rPr>
  </w:style>
  <w:style w:type="table" w:styleId="TableGrid">
    <w:name w:val="Table Grid"/>
    <w:basedOn w:val="TableNormal"/>
    <w:uiPriority w:val="59"/>
    <w:rsid w:val="004A31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p">
    <w:name w:val="bp"/>
    <w:basedOn w:val="Normal"/>
    <w:rsid w:val="0046550D"/>
    <w:pPr>
      <w:spacing w:before="80" w:after="80" w:line="240" w:lineRule="auto"/>
    </w:pPr>
    <w:rPr>
      <w:sz w:val="22"/>
      <w:lang w:eastAsia="en-US"/>
    </w:rPr>
  </w:style>
  <w:style w:type="paragraph" w:customStyle="1" w:styleId="proc">
    <w:name w:val="proc"/>
    <w:basedOn w:val="Normal"/>
    <w:rsid w:val="0046550D"/>
    <w:pPr>
      <w:numPr>
        <w:numId w:val="21"/>
      </w:numPr>
      <w:spacing w:before="80" w:after="80" w:line="240" w:lineRule="auto"/>
    </w:pPr>
    <w:rPr>
      <w:sz w:val="22"/>
      <w:lang w:eastAsia="en-US"/>
    </w:rPr>
  </w:style>
  <w:style w:type="paragraph" w:customStyle="1" w:styleId="RowHeadings">
    <w:name w:val="Row Headings"/>
    <w:basedOn w:val="Normal"/>
    <w:rsid w:val="0046550D"/>
    <w:pPr>
      <w:keepLines/>
      <w:widowControl w:val="0"/>
      <w:suppressAutoHyphens/>
      <w:spacing w:line="240" w:lineRule="auto"/>
    </w:pPr>
    <w:rPr>
      <w:rFonts w:ascii="Arial" w:hAnsi="Arial"/>
      <w:b/>
      <w:noProof/>
      <w:sz w:val="18"/>
      <w:lang w:eastAsia="en-US"/>
    </w:rPr>
  </w:style>
  <w:style w:type="character" w:customStyle="1" w:styleId="Heading4Char">
    <w:name w:val="Heading 4 Char"/>
    <w:aliases w:val="h4 Char,H4 Char,Helvetica bold ital u/l (11) Char,H41 Char,Helvetica bold ital u/l (11)1 Char,h41 Char,H42 Char,Helvetica bold ital u/l (11)2 Char,h42 Char,H411 Char,Helvetica bold ital u/l (11)11 Char,h411 Char,Helvetica 11 pnt Char"/>
    <w:basedOn w:val="DefaultParagraphFont"/>
    <w:link w:val="Heading4"/>
    <w:rsid w:val="001E3077"/>
    <w:rPr>
      <w:rFonts w:ascii="Arial" w:hAnsi="Arial"/>
      <w:b/>
      <w:sz w:val="24"/>
      <w:lang w:val="en-US" w:eastAsia="en-AU"/>
    </w:rPr>
  </w:style>
  <w:style w:type="character" w:customStyle="1" w:styleId="addmd">
    <w:name w:val="addmd"/>
    <w:basedOn w:val="DefaultParagraphFont"/>
    <w:rsid w:val="005F4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6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6029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528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B8B8B8"/>
                    <w:right w:val="none" w:sz="0" w:space="0" w:color="auto"/>
                  </w:divBdr>
                  <w:divsChild>
                    <w:div w:id="182616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02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2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19321">
                                          <w:marLeft w:val="63"/>
                                          <w:marRight w:val="6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FF0000"/>
                    <w:right w:val="none" w:sz="0" w:space="0" w:color="auto"/>
                  </w:divBdr>
                </w:div>
                <w:div w:id="10243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48306">
                          <w:marLeft w:val="0"/>
                          <w:marRight w:val="-33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51446">
                              <w:marLeft w:val="0"/>
                              <w:marRight w:val="331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5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37103">
                                      <w:marLeft w:val="0"/>
                                      <w:marRight w:val="-331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46899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5" w:color="E9E8E8"/>
                                            <w:left w:val="single" w:sz="4" w:space="5" w:color="E9E8E8"/>
                                            <w:bottom w:val="single" w:sz="4" w:space="5" w:color="E9E8E8"/>
                                            <w:right w:val="single" w:sz="4" w:space="5" w:color="E9E8E8"/>
                                          </w:divBdr>
                                          <w:divsChild>
                                            <w:div w:id="68887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6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38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4" w:color="E9E8E8"/>
                                            <w:left w:val="single" w:sz="4" w:space="0" w:color="E9E8E8"/>
                                            <w:bottom w:val="single" w:sz="4" w:space="4" w:color="E9E8E8"/>
                                            <w:right w:val="single" w:sz="4" w:space="0" w:color="E9E8E8"/>
                                          </w:divBdr>
                                          <w:divsChild>
                                            <w:div w:id="172144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87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1229265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1" w:color="E9E8E8"/>
                                            <w:left w:val="single" w:sz="4" w:space="1" w:color="E9E8E8"/>
                                            <w:bottom w:val="single" w:sz="4" w:space="1" w:color="E9E8E8"/>
                                            <w:right w:val="single" w:sz="4" w:space="1" w:color="E9E8E8"/>
                                          </w:divBdr>
                                          <w:divsChild>
                                            <w:div w:id="131425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7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26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020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5" w:color="D6D6D6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7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02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7478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5" w:color="E9E8E8"/>
                                            <w:left w:val="single" w:sz="4" w:space="5" w:color="E9E8E8"/>
                                            <w:bottom w:val="single" w:sz="4" w:space="4" w:color="E9E8E8"/>
                                            <w:right w:val="single" w:sz="4" w:space="5" w:color="E9E8E8"/>
                                          </w:divBdr>
                                          <w:divsChild>
                                            <w:div w:id="24681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384717">
                                      <w:marLeft w:val="-237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731207">
                                          <w:marLeft w:val="2379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236313">
                                              <w:marLeft w:val="75"/>
                                              <w:marRight w:val="0"/>
                                              <w:marTop w:val="0"/>
                                              <w:marBottom w:val="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3" w:color="E3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2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01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89189">
                                      <w:marLeft w:val="0"/>
                                      <w:marRight w:val="-250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09021">
                                          <w:marLeft w:val="0"/>
                                          <w:marRight w:val="250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206897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1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569348">
                              <w:marLeft w:val="0"/>
                              <w:marRight w:val="0"/>
                              <w:marTop w:val="0"/>
                              <w:marBottom w:val="163"/>
                              <w:divBdr>
                                <w:top w:val="single" w:sz="4" w:space="4" w:color="E9E8E8"/>
                                <w:left w:val="single" w:sz="4" w:space="5" w:color="E9E8E8"/>
                                <w:bottom w:val="single" w:sz="4" w:space="4" w:color="E9E8E8"/>
                                <w:right w:val="single" w:sz="4" w:space="5" w:color="E9E8E8"/>
                              </w:divBdr>
                              <w:divsChild>
                                <w:div w:id="15730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2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9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22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0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99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65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13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78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93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0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8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121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0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8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63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7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816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2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91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39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20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38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02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2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50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52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43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2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9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371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36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17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55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98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34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8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1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20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9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6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26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406472">
                              <w:marLeft w:val="0"/>
                              <w:marRight w:val="0"/>
                              <w:marTop w:val="0"/>
                              <w:marBottom w:val="1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938547">
                              <w:marLeft w:val="0"/>
                              <w:marRight w:val="0"/>
                              <w:marTop w:val="0"/>
                              <w:marBottom w:val="163"/>
                              <w:divBdr>
                                <w:top w:val="single" w:sz="4" w:space="4" w:color="E9E8E8"/>
                                <w:left w:val="single" w:sz="4" w:space="5" w:color="E9E8E8"/>
                                <w:bottom w:val="single" w:sz="4" w:space="4" w:color="E9E8E8"/>
                                <w:right w:val="single" w:sz="4" w:space="5" w:color="E9E8E8"/>
                              </w:divBdr>
                              <w:divsChild>
                                <w:div w:id="34651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9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04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1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7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3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07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4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16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46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7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31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79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09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77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45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8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97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1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60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87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1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02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02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1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890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25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1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36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0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18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808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0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5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68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90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3822469">
                              <w:marLeft w:val="0"/>
                              <w:marRight w:val="0"/>
                              <w:marTop w:val="0"/>
                              <w:marBottom w:val="1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59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0058">
                      <w:marLeft w:val="626"/>
                      <w:marRight w:val="626"/>
                      <w:marTop w:val="0"/>
                      <w:marBottom w:val="0"/>
                      <w:divBdr>
                        <w:top w:val="single" w:sz="4" w:space="0" w:color="DAD9D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18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voss\Application%20Data\Microsoft\Templates\Autumn2004-s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68C3C-D3BC-4205-ADBF-444CCCA5B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Autumn2004-so</Template>
  <TotalTime>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Outline</vt:lpstr>
    </vt:vector>
  </TitlesOfParts>
  <Company>Charles Sturt University</Company>
  <LinksUpToDate>false</LinksUpToDate>
  <CharactersWithSpaces>1242</CharactersWithSpaces>
  <SharedDoc>false</SharedDoc>
  <HLinks>
    <vt:vector size="42" baseType="variant">
      <vt:variant>
        <vt:i4>6881298</vt:i4>
      </vt:variant>
      <vt:variant>
        <vt:i4>48</vt:i4>
      </vt:variant>
      <vt:variant>
        <vt:i4>0</vt:i4>
      </vt:variant>
      <vt:variant>
        <vt:i4>5</vt:i4>
      </vt:variant>
      <vt:variant>
        <vt:lpwstr>mailto:seethal@help.edu.my</vt:lpwstr>
      </vt:variant>
      <vt:variant>
        <vt:lpwstr/>
      </vt:variant>
      <vt:variant>
        <vt:i4>4849678</vt:i4>
      </vt:variant>
      <vt:variant>
        <vt:i4>45</vt:i4>
      </vt:variant>
      <vt:variant>
        <vt:i4>0</vt:i4>
      </vt:variant>
      <vt:variant>
        <vt:i4>5</vt:i4>
      </vt:variant>
      <vt:variant>
        <vt:lpwstr>http://elearning.help.edu.my/acel</vt:lpwstr>
      </vt:variant>
      <vt:variant>
        <vt:lpwstr/>
      </vt:variant>
      <vt:variant>
        <vt:i4>5111874</vt:i4>
      </vt:variant>
      <vt:variant>
        <vt:i4>42</vt:i4>
      </vt:variant>
      <vt:variant>
        <vt:i4>0</vt:i4>
      </vt:variant>
      <vt:variant>
        <vt:i4>5</vt:i4>
      </vt:variant>
      <vt:variant>
        <vt:lpwstr>http://elearning.help.edu.my/</vt:lpwstr>
      </vt:variant>
      <vt:variant>
        <vt:lpwstr/>
      </vt:variant>
      <vt:variant>
        <vt:i4>2293792</vt:i4>
      </vt:variant>
      <vt:variant>
        <vt:i4>39</vt:i4>
      </vt:variant>
      <vt:variant>
        <vt:i4>0</vt:i4>
      </vt:variant>
      <vt:variant>
        <vt:i4>5</vt:i4>
      </vt:variant>
      <vt:variant>
        <vt:lpwstr>http://mypride.help.edu.my/</vt:lpwstr>
      </vt:variant>
      <vt:variant>
        <vt:lpwstr/>
      </vt:variant>
      <vt:variant>
        <vt:i4>2162801</vt:i4>
      </vt:variant>
      <vt:variant>
        <vt:i4>36</vt:i4>
      </vt:variant>
      <vt:variant>
        <vt:i4>0</vt:i4>
      </vt:variant>
      <vt:variant>
        <vt:i4>5</vt:i4>
      </vt:variant>
      <vt:variant>
        <vt:lpwstr>http://www.pearsoned.co.uk/bookshop/detail.asp?item=100000000107847</vt:lpwstr>
      </vt:variant>
      <vt:variant>
        <vt:lpwstr/>
      </vt:variant>
      <vt:variant>
        <vt:i4>4718688</vt:i4>
      </vt:variant>
      <vt:variant>
        <vt:i4>33</vt:i4>
      </vt:variant>
      <vt:variant>
        <vt:i4>0</vt:i4>
      </vt:variant>
      <vt:variant>
        <vt:i4>5</vt:i4>
      </vt:variant>
      <vt:variant>
        <vt:lpwstr>http://www2.help.edu.my/departments/it/course_policy/index.php</vt:lpwstr>
      </vt:variant>
      <vt:variant>
        <vt:lpwstr/>
      </vt:variant>
      <vt:variant>
        <vt:i4>1835078</vt:i4>
      </vt:variant>
      <vt:variant>
        <vt:i4>30</vt:i4>
      </vt:variant>
      <vt:variant>
        <vt:i4>0</vt:i4>
      </vt:variant>
      <vt:variant>
        <vt:i4>5</vt:i4>
      </vt:variant>
      <vt:variant>
        <vt:lpwstr>http://www2.help.edu.my/helpuni/uploadfile/ITD/mailto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Outline</dc:title>
  <dc:subject/>
  <dc:creator>svoss</dc:creator>
  <cp:keywords/>
  <dc:description>All headings are Arial with 1.5 above and 1 below with the bodytext in Times New Roman 11 points</dc:description>
  <cp:lastModifiedBy>VELAYUTHAM, ANITHA</cp:lastModifiedBy>
  <cp:revision>4</cp:revision>
  <cp:lastPrinted>2017-01-10T09:10:00Z</cp:lastPrinted>
  <dcterms:created xsi:type="dcterms:W3CDTF">2019-09-13T05:40:00Z</dcterms:created>
  <dcterms:modified xsi:type="dcterms:W3CDTF">2020-05-29T01:45:00Z</dcterms:modified>
</cp:coreProperties>
</file>