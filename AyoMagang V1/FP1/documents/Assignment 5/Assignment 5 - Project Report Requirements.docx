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AE39A" w14:textId="77777777" w:rsidR="003275EB" w:rsidRDefault="003275EB" w:rsidP="003275EB">
      <w:pPr>
        <w:pStyle w:val="Heading1"/>
        <w:spacing w:line="276" w:lineRule="auto"/>
        <w:jc w:val="center"/>
        <w:rPr>
          <w:b w:val="0"/>
          <w:sz w:val="32"/>
          <w:szCs w:val="24"/>
        </w:rPr>
      </w:pPr>
      <w:r>
        <w:rPr>
          <w:b w:val="0"/>
          <w:noProof/>
          <w:sz w:val="32"/>
          <w:szCs w:val="24"/>
        </w:rPr>
        <w:drawing>
          <wp:inline distT="0" distB="0" distL="0" distR="0" wp14:anchorId="20A61E3E" wp14:editId="1FE30472">
            <wp:extent cx="2408112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ITS]text-art-logo-dls_v1.2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315" cy="74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3D26" w14:textId="77777777" w:rsidR="003275EB" w:rsidRPr="00326A98" w:rsidRDefault="003275EB" w:rsidP="003275EB"/>
    <w:p w14:paraId="5B3C4387" w14:textId="2413A5B2" w:rsidR="003275EB" w:rsidRPr="003275EB" w:rsidRDefault="003275EB" w:rsidP="003275EB">
      <w:pPr>
        <w:pStyle w:val="Heading1"/>
        <w:spacing w:line="276" w:lineRule="auto"/>
        <w:jc w:val="center"/>
        <w:rPr>
          <w:b w:val="0"/>
          <w:sz w:val="32"/>
          <w:szCs w:val="24"/>
        </w:rPr>
      </w:pPr>
      <w:r w:rsidRPr="005E3D52">
        <w:rPr>
          <w:sz w:val="32"/>
          <w:szCs w:val="24"/>
        </w:rPr>
        <w:t xml:space="preserve">BIT304 </w:t>
      </w:r>
      <w:r>
        <w:rPr>
          <w:sz w:val="32"/>
          <w:szCs w:val="24"/>
        </w:rPr>
        <w:t>Final Year Project I</w:t>
      </w:r>
    </w:p>
    <w:p w14:paraId="31F78043" w14:textId="5C56E272" w:rsidR="003275EB" w:rsidRPr="00326A98" w:rsidRDefault="003275EB" w:rsidP="003275EB">
      <w:pPr>
        <w:pStyle w:val="Heading1"/>
        <w:spacing w:after="0" w:line="360" w:lineRule="auto"/>
        <w:rPr>
          <w:rFonts w:ascii="Times New Roman" w:hAnsi="Times New Roman"/>
          <w:b w:val="0"/>
          <w:color w:val="C00000"/>
          <w:sz w:val="24"/>
          <w:szCs w:val="24"/>
        </w:rPr>
      </w:pPr>
      <w:r w:rsidRPr="00326A98">
        <w:rPr>
          <w:rFonts w:ascii="Times New Roman" w:hAnsi="Times New Roman"/>
          <w:color w:val="C00000"/>
          <w:sz w:val="24"/>
          <w:szCs w:val="24"/>
        </w:rPr>
        <w:t xml:space="preserve">Assignment </w:t>
      </w:r>
      <w:r w:rsidR="00157303">
        <w:rPr>
          <w:rFonts w:ascii="Times New Roman" w:hAnsi="Times New Roman"/>
          <w:color w:val="C00000"/>
          <w:sz w:val="24"/>
          <w:szCs w:val="24"/>
        </w:rPr>
        <w:t>5</w:t>
      </w:r>
      <w:r w:rsidR="00157303">
        <w:rPr>
          <w:rFonts w:ascii="Times New Roman" w:hAnsi="Times New Roman"/>
          <w:color w:val="C00000"/>
          <w:sz w:val="24"/>
          <w:szCs w:val="24"/>
        </w:rPr>
        <w:tab/>
        <w:t>: Project Report</w:t>
      </w:r>
    </w:p>
    <w:p w14:paraId="7F006B98" w14:textId="7ADF9749" w:rsidR="003275EB" w:rsidRDefault="003275EB" w:rsidP="003275EB">
      <w:pPr>
        <w:spacing w:line="360" w:lineRule="auto"/>
        <w:rPr>
          <w:b/>
          <w:color w:val="C00000"/>
        </w:rPr>
      </w:pPr>
      <w:r w:rsidRPr="00E36C51">
        <w:rPr>
          <w:b/>
          <w:color w:val="C00000"/>
        </w:rPr>
        <w:t>Due Dat</w:t>
      </w:r>
      <w:r w:rsidR="00157303">
        <w:rPr>
          <w:b/>
          <w:color w:val="C00000"/>
        </w:rPr>
        <w:t>e</w:t>
      </w:r>
      <w:r w:rsidR="00157303">
        <w:rPr>
          <w:b/>
          <w:color w:val="C00000"/>
        </w:rPr>
        <w:tab/>
      </w:r>
      <w:r w:rsidR="00157303">
        <w:rPr>
          <w:b/>
          <w:color w:val="C00000"/>
        </w:rPr>
        <w:tab/>
      </w:r>
      <w:r w:rsidRPr="00E36C51">
        <w:rPr>
          <w:b/>
          <w:color w:val="C00000"/>
        </w:rPr>
        <w:t xml:space="preserve">: </w:t>
      </w:r>
      <w:r w:rsidR="007A5953">
        <w:rPr>
          <w:b/>
          <w:color w:val="C00000"/>
        </w:rPr>
        <w:t xml:space="preserve">Week </w:t>
      </w:r>
      <w:r w:rsidR="00B94282">
        <w:rPr>
          <w:b/>
          <w:color w:val="C00000"/>
        </w:rPr>
        <w:t>7</w:t>
      </w:r>
    </w:p>
    <w:p w14:paraId="34851A1D" w14:textId="6A969E41" w:rsidR="00157303" w:rsidRPr="00E36C51" w:rsidRDefault="00157303" w:rsidP="003275EB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Release Date</w:t>
      </w:r>
      <w:r>
        <w:rPr>
          <w:b/>
          <w:color w:val="C00000"/>
        </w:rPr>
        <w:tab/>
        <w:t xml:space="preserve">: </w:t>
      </w:r>
      <w:r w:rsidR="00B94282">
        <w:rPr>
          <w:b/>
          <w:color w:val="C00000"/>
        </w:rPr>
        <w:t>8</w:t>
      </w:r>
      <w:bookmarkStart w:id="0" w:name="_GoBack"/>
      <w:bookmarkEnd w:id="0"/>
      <w:r w:rsidR="00B94282">
        <w:rPr>
          <w:b/>
          <w:color w:val="C00000"/>
        </w:rPr>
        <w:t xml:space="preserve"> June </w:t>
      </w:r>
      <w:r w:rsidR="001D12C4">
        <w:rPr>
          <w:b/>
          <w:color w:val="C00000"/>
        </w:rPr>
        <w:t>2020</w:t>
      </w:r>
    </w:p>
    <w:p w14:paraId="22F37DB7" w14:textId="723BD85D" w:rsidR="00357359" w:rsidRDefault="003275EB" w:rsidP="003275EB">
      <w:pPr>
        <w:spacing w:line="360" w:lineRule="auto"/>
        <w:rPr>
          <w:b/>
          <w:color w:val="C00000"/>
        </w:rPr>
      </w:pPr>
      <w:r w:rsidRPr="00E36C51">
        <w:rPr>
          <w:b/>
          <w:color w:val="C00000"/>
        </w:rPr>
        <w:t>Mode</w:t>
      </w:r>
      <w:r w:rsidR="00157303">
        <w:rPr>
          <w:b/>
          <w:color w:val="C00000"/>
        </w:rPr>
        <w:tab/>
      </w:r>
      <w:r w:rsidR="00157303">
        <w:rPr>
          <w:b/>
          <w:color w:val="C00000"/>
        </w:rPr>
        <w:tab/>
      </w:r>
      <w:r w:rsidRPr="00E36C51">
        <w:rPr>
          <w:b/>
          <w:color w:val="C00000"/>
        </w:rPr>
        <w:t xml:space="preserve">: </w:t>
      </w:r>
      <w:r w:rsidR="00157303">
        <w:rPr>
          <w:b/>
          <w:color w:val="C00000"/>
        </w:rPr>
        <w:t xml:space="preserve">Individual </w:t>
      </w:r>
    </w:p>
    <w:p w14:paraId="33379A52" w14:textId="4A61CA92" w:rsidR="001330F3" w:rsidRDefault="001330F3" w:rsidP="007B5098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Turnitin</w:t>
      </w:r>
      <w:r>
        <w:rPr>
          <w:b/>
          <w:color w:val="C00000"/>
        </w:rPr>
        <w:tab/>
      </w:r>
      <w:r>
        <w:rPr>
          <w:b/>
          <w:color w:val="C00000"/>
        </w:rPr>
        <w:tab/>
        <w:t xml:space="preserve">: </w:t>
      </w:r>
      <w:r w:rsidR="007B5098">
        <w:rPr>
          <w:b/>
          <w:color w:val="C00000"/>
        </w:rPr>
        <w:t>(Enrolment key: refer to instructions in e-learning)</w:t>
      </w:r>
    </w:p>
    <w:p w14:paraId="0361BED6" w14:textId="77777777" w:rsidR="003275EB" w:rsidRPr="003275EB" w:rsidRDefault="003275EB" w:rsidP="003275EB">
      <w:pPr>
        <w:spacing w:line="240" w:lineRule="auto"/>
        <w:rPr>
          <w:b/>
          <w:color w:val="C00000"/>
        </w:rPr>
      </w:pPr>
    </w:p>
    <w:p w14:paraId="22F37DB9" w14:textId="140D6B6A" w:rsidR="00157303" w:rsidRDefault="00157303" w:rsidP="00157303">
      <w:pPr>
        <w:autoSpaceDE w:val="0"/>
        <w:autoSpaceDN w:val="0"/>
        <w:adjustRightInd w:val="0"/>
        <w:spacing w:line="360" w:lineRule="auto"/>
        <w:jc w:val="both"/>
        <w:rPr>
          <w:bCs/>
          <w:szCs w:val="24"/>
        </w:rPr>
      </w:pPr>
      <w:r>
        <w:rPr>
          <w:bCs/>
          <w:szCs w:val="24"/>
          <w:lang w:val="en-GB" w:eastAsia="en-GB"/>
        </w:rPr>
        <w:t xml:space="preserve">This report </w:t>
      </w:r>
      <w:r>
        <w:rPr>
          <w:b/>
          <w:bCs/>
          <w:szCs w:val="24"/>
        </w:rPr>
        <w:t xml:space="preserve">must </w:t>
      </w:r>
      <w:r>
        <w:rPr>
          <w:bCs/>
          <w:szCs w:val="24"/>
        </w:rPr>
        <w:t>be compiled continuously throughout your project development. Do not keep it to the “last minute” as it is meant to be a document of your ongoing project work and thus your grade will depend heavily on how well the documentation describes the process of project development.</w:t>
      </w:r>
    </w:p>
    <w:p w14:paraId="080A4C30" w14:textId="2F6930B9" w:rsidR="00157303" w:rsidRDefault="00157303" w:rsidP="00157303">
      <w:pPr>
        <w:autoSpaceDE w:val="0"/>
        <w:autoSpaceDN w:val="0"/>
        <w:adjustRightInd w:val="0"/>
        <w:spacing w:line="360" w:lineRule="auto"/>
        <w:jc w:val="both"/>
      </w:pPr>
      <w:r>
        <w:t xml:space="preserve">A template is provided for you to complete the project report. Pay special attention to the </w:t>
      </w:r>
      <w:r w:rsidR="00F27160">
        <w:t>timelines for the sections below:</w:t>
      </w:r>
    </w:p>
    <w:p w14:paraId="0431E08D" w14:textId="08803A8C" w:rsidR="00157303" w:rsidRPr="001330F3" w:rsidRDefault="00157303" w:rsidP="00157303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</w:p>
    <w:p w14:paraId="3A52BE9D" w14:textId="433D5E84" w:rsidR="00157303" w:rsidRPr="001330F3" w:rsidRDefault="00F27160" w:rsidP="00157303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1330F3">
        <w:rPr>
          <w:szCs w:val="24"/>
        </w:rPr>
        <w:t>Chapters 1, 2 and 3:</w:t>
      </w:r>
    </w:p>
    <w:p w14:paraId="4CF7AA53" w14:textId="77777777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>complete this chapters when you have reviewed your submitted project plan with your supervisor.</w:t>
      </w:r>
    </w:p>
    <w:p w14:paraId="2D77B282" w14:textId="281A6476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 xml:space="preserve">Save your baseline Gantt chart (Appendix A)  </w:t>
      </w:r>
    </w:p>
    <w:p w14:paraId="7391D2D0" w14:textId="0E0FB4A3" w:rsidR="00F27160" w:rsidRPr="001330F3" w:rsidRDefault="00F27160" w:rsidP="00157303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1330F3">
        <w:rPr>
          <w:szCs w:val="24"/>
        </w:rPr>
        <w:t>Chapter 4: Iterations</w:t>
      </w:r>
    </w:p>
    <w:p w14:paraId="0B918AD7" w14:textId="0E210D30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 xml:space="preserve">before you begin development on each iteration, write up the plan. </w:t>
      </w:r>
    </w:p>
    <w:p w14:paraId="6A563922" w14:textId="2E074B5E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>add your analysis and design models.</w:t>
      </w:r>
    </w:p>
    <w:p w14:paraId="26031375" w14:textId="77777777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 xml:space="preserve">as </w:t>
      </w:r>
      <w:proofErr w:type="gramStart"/>
      <w:r w:rsidRPr="001330F3">
        <w:rPr>
          <w:sz w:val="24"/>
          <w:szCs w:val="24"/>
        </w:rPr>
        <w:t>your</w:t>
      </w:r>
      <w:proofErr w:type="gramEnd"/>
      <w:r w:rsidRPr="001330F3">
        <w:rPr>
          <w:sz w:val="24"/>
          <w:szCs w:val="24"/>
        </w:rPr>
        <w:t xml:space="preserve"> develop your system, add your screenshots</w:t>
      </w:r>
    </w:p>
    <w:p w14:paraId="1B885C42" w14:textId="77777777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>plan your testing and perform tests</w:t>
      </w:r>
    </w:p>
    <w:p w14:paraId="16D68B4B" w14:textId="3E9C99D5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>review the results of the iteration</w:t>
      </w:r>
    </w:p>
    <w:p w14:paraId="0FCE3685" w14:textId="20BEE6FF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 xml:space="preserve">update your tracking Gantt chart </w:t>
      </w:r>
    </w:p>
    <w:p w14:paraId="043D7AAD" w14:textId="56377F85" w:rsidR="00F27160" w:rsidRPr="001330F3" w:rsidRDefault="00F27160" w:rsidP="00F27160">
      <w:pPr>
        <w:adjustRightInd w:val="0"/>
        <w:spacing w:line="360" w:lineRule="auto"/>
        <w:jc w:val="both"/>
        <w:rPr>
          <w:szCs w:val="24"/>
        </w:rPr>
      </w:pPr>
      <w:r w:rsidRPr="001330F3">
        <w:rPr>
          <w:szCs w:val="24"/>
        </w:rPr>
        <w:t>Appendices:</w:t>
      </w:r>
    </w:p>
    <w:p w14:paraId="2A23E9E2" w14:textId="6D149F84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>Appendix A: Set up your baseline Gantt chart and continuously update your Tracking Gantt chart (after every deliverable)</w:t>
      </w:r>
    </w:p>
    <w:p w14:paraId="743AC515" w14:textId="2BA3765B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>Appendix B: There must be three monthly progress reports to be submitted to your supervisor</w:t>
      </w:r>
    </w:p>
    <w:p w14:paraId="4B388DA1" w14:textId="3277B8E5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lastRenderedPageBreak/>
        <w:t>Appendix C: Meeting Reports must be signed by the supervisor after every meeting</w:t>
      </w:r>
    </w:p>
    <w:p w14:paraId="35FCF851" w14:textId="302407F4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>Appendix D: Minutes of meetings must be written after every team meeting with detail about work allocated and completed by each student.</w:t>
      </w:r>
      <w:r w:rsidR="001330F3" w:rsidRPr="001330F3">
        <w:rPr>
          <w:sz w:val="24"/>
          <w:szCs w:val="24"/>
        </w:rPr>
        <w:t xml:space="preserve"> </w:t>
      </w:r>
    </w:p>
    <w:p w14:paraId="7F29B26A" w14:textId="6875D41E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 xml:space="preserve">Appendix E: Project evaluation is to be written at the end of the project by each </w:t>
      </w:r>
      <w:r w:rsidR="001330F3" w:rsidRPr="001330F3">
        <w:rPr>
          <w:sz w:val="24"/>
          <w:szCs w:val="24"/>
        </w:rPr>
        <w:t xml:space="preserve">student. Refer to the template provided. </w:t>
      </w:r>
    </w:p>
    <w:p w14:paraId="12E3473C" w14:textId="77777777" w:rsidR="00F27160" w:rsidRPr="001330F3" w:rsidRDefault="00F27160" w:rsidP="00F27160">
      <w:pPr>
        <w:adjustRightInd w:val="0"/>
        <w:spacing w:line="360" w:lineRule="auto"/>
        <w:jc w:val="both"/>
        <w:rPr>
          <w:szCs w:val="24"/>
        </w:rPr>
      </w:pPr>
      <w:r w:rsidRPr="001330F3">
        <w:rPr>
          <w:szCs w:val="24"/>
        </w:rPr>
        <w:t>Chapter 5: Conclusion</w:t>
      </w:r>
    </w:p>
    <w:p w14:paraId="773C2B34" w14:textId="2E0F0168" w:rsidR="00F27160" w:rsidRPr="001330F3" w:rsidRDefault="00F27160" w:rsidP="00F27160">
      <w:pPr>
        <w:pStyle w:val="ListParagraph"/>
        <w:numPr>
          <w:ilvl w:val="0"/>
          <w:numId w:val="30"/>
        </w:numPr>
        <w:adjustRightInd w:val="0"/>
        <w:spacing w:line="360" w:lineRule="auto"/>
        <w:jc w:val="both"/>
        <w:rPr>
          <w:sz w:val="24"/>
          <w:szCs w:val="24"/>
        </w:rPr>
      </w:pPr>
      <w:r w:rsidRPr="001330F3">
        <w:rPr>
          <w:sz w:val="24"/>
          <w:szCs w:val="24"/>
        </w:rPr>
        <w:t xml:space="preserve"> </w:t>
      </w:r>
      <w:r w:rsidR="001330F3" w:rsidRPr="001330F3">
        <w:rPr>
          <w:sz w:val="24"/>
          <w:szCs w:val="24"/>
        </w:rPr>
        <w:t>Having completed all the other chapters before the submission week of the project, you should now focus on writing a full and reflective conclusion on the outcome of your project.</w:t>
      </w:r>
    </w:p>
    <w:p w14:paraId="3F654FE1" w14:textId="77777777" w:rsidR="00F27160" w:rsidRPr="001330F3" w:rsidRDefault="00F27160" w:rsidP="00157303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</w:p>
    <w:p w14:paraId="71128E44" w14:textId="11079169" w:rsidR="00157303" w:rsidRPr="001330F3" w:rsidRDefault="00157303" w:rsidP="00157303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1330F3">
        <w:rPr>
          <w:szCs w:val="24"/>
        </w:rPr>
        <w:br/>
      </w:r>
    </w:p>
    <w:sectPr w:rsidR="00157303" w:rsidRPr="001330F3" w:rsidSect="00577B4C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7" w:h="16840" w:code="9"/>
      <w:pgMar w:top="1411" w:right="1987" w:bottom="1138" w:left="1987" w:header="562" w:footer="56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07B6" w14:textId="77777777" w:rsidR="00885BDC" w:rsidRDefault="00885BDC">
      <w:r>
        <w:separator/>
      </w:r>
    </w:p>
  </w:endnote>
  <w:endnote w:type="continuationSeparator" w:id="0">
    <w:p w14:paraId="2BE06797" w14:textId="77777777" w:rsidR="00885BDC" w:rsidRDefault="0088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D5" w14:textId="77777777" w:rsidR="0090284E" w:rsidRDefault="0090284E">
    <w:pPr>
      <w:pStyle w:val="headerfooter"/>
      <w:ind w:right="-1"/>
      <w:jc w:val="left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D7" w14:textId="77777777" w:rsidR="0090284E" w:rsidRDefault="0090284E">
    <w:pPr>
      <w:pStyle w:val="Footer"/>
      <w:jc w:val="center"/>
    </w:pPr>
  </w:p>
  <w:p w14:paraId="22F37DD8" w14:textId="77777777" w:rsidR="0090284E" w:rsidRPr="00627945" w:rsidRDefault="00902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38238" w14:textId="77777777" w:rsidR="00885BDC" w:rsidRDefault="00885BDC">
      <w:r>
        <w:separator/>
      </w:r>
    </w:p>
  </w:footnote>
  <w:footnote w:type="continuationSeparator" w:id="0">
    <w:p w14:paraId="5A4EB933" w14:textId="77777777" w:rsidR="00885BDC" w:rsidRDefault="00885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D2" w14:textId="77777777" w:rsidR="0090284E" w:rsidRDefault="0090284E" w:rsidP="00577B4C">
    <w:pPr>
      <w:pStyle w:val="Header1"/>
      <w:ind w:right="-1"/>
      <w:jc w:val="right"/>
    </w:pPr>
    <w:r>
      <w:t>BIT305  Final Year Project 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D3" w14:textId="77777777" w:rsidR="0090284E" w:rsidRDefault="0090284E">
    <w:pPr>
      <w:pStyle w:val="Header1"/>
      <w:ind w:left="3969" w:right="-1"/>
    </w:pPr>
    <w:r>
      <w:t xml:space="preserve">                                BIT305  Final Year Project II</w:t>
    </w:r>
  </w:p>
  <w:p w14:paraId="22F37DD4" w14:textId="77777777" w:rsidR="0090284E" w:rsidRPr="00CA7DE1" w:rsidRDefault="00902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D6" w14:textId="00EAA2C2" w:rsidR="0090284E" w:rsidRPr="00C607E7" w:rsidRDefault="00577B4C" w:rsidP="00577B4C">
    <w:pPr>
      <w:pStyle w:val="Header"/>
      <w:jc w:val="right"/>
      <w:rPr>
        <w:i w:val="0"/>
      </w:rPr>
    </w:pPr>
    <w:r w:rsidRPr="00C607E7">
      <w:rPr>
        <w:i w:val="0"/>
      </w:rPr>
      <w:t>B</w:t>
    </w:r>
    <w:r w:rsidR="00C607E7" w:rsidRPr="00C607E7">
      <w:rPr>
        <w:i w:val="0"/>
      </w:rPr>
      <w:t>IT304 Final Year Project I (Sem</w:t>
    </w:r>
    <w:r w:rsidR="003275EB">
      <w:rPr>
        <w:i w:val="0"/>
      </w:rPr>
      <w:t xml:space="preserve"> </w:t>
    </w:r>
    <w:r w:rsidR="00B94282">
      <w:rPr>
        <w:i w:val="0"/>
      </w:rPr>
      <w:t>2</w:t>
    </w:r>
    <w:r w:rsidR="00C607E7" w:rsidRPr="00C607E7">
      <w:rPr>
        <w:i w:val="0"/>
      </w:rPr>
      <w:t>, 20</w:t>
    </w:r>
    <w:r w:rsidR="001D12C4">
      <w:rPr>
        <w:i w:val="0"/>
      </w:rPr>
      <w:t>20</w:t>
    </w:r>
    <w:r w:rsidR="00C607E7" w:rsidRPr="00C607E7">
      <w:rPr>
        <w:i w:val="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34218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84E7D"/>
    <w:multiLevelType w:val="hybridMultilevel"/>
    <w:tmpl w:val="A1D01F2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67CEC"/>
    <w:multiLevelType w:val="hybridMultilevel"/>
    <w:tmpl w:val="15387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A3E4B"/>
    <w:multiLevelType w:val="hybridMultilevel"/>
    <w:tmpl w:val="FC3663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5" w15:restartNumberingAfterBreak="0">
    <w:nsid w:val="0E8B0ED8"/>
    <w:multiLevelType w:val="hybridMultilevel"/>
    <w:tmpl w:val="47C49F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CB44DF"/>
    <w:multiLevelType w:val="singleLevel"/>
    <w:tmpl w:val="7F30D3F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7" w15:restartNumberingAfterBreak="0">
    <w:nsid w:val="15DB2C6D"/>
    <w:multiLevelType w:val="hybridMultilevel"/>
    <w:tmpl w:val="387AF9F6"/>
    <w:lvl w:ilvl="0" w:tplc="37E269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752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 w15:restartNumberingAfterBreak="0">
    <w:nsid w:val="25B70482"/>
    <w:multiLevelType w:val="hybridMultilevel"/>
    <w:tmpl w:val="1E46C8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FD128B"/>
    <w:multiLevelType w:val="hybridMultilevel"/>
    <w:tmpl w:val="34284D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947C4D"/>
    <w:multiLevelType w:val="hybridMultilevel"/>
    <w:tmpl w:val="BA20F024"/>
    <w:lvl w:ilvl="0" w:tplc="34005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60CA0"/>
    <w:multiLevelType w:val="singleLevel"/>
    <w:tmpl w:val="E9C4C9F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</w:abstractNum>
  <w:abstractNum w:abstractNumId="14" w15:restartNumberingAfterBreak="0">
    <w:nsid w:val="31E55D77"/>
    <w:multiLevelType w:val="hybridMultilevel"/>
    <w:tmpl w:val="BFBAF336"/>
    <w:lvl w:ilvl="0" w:tplc="C2B2AE3C">
      <w:start w:val="1"/>
      <w:numFmt w:val="bullet"/>
      <w:lvlText w:val=""/>
      <w:lvlJc w:val="left"/>
      <w:pPr>
        <w:tabs>
          <w:tab w:val="num" w:pos="-586"/>
        </w:tabs>
        <w:ind w:left="-603" w:hanging="321"/>
      </w:pPr>
      <w:rPr>
        <w:rFonts w:ascii="Symbol" w:hAnsi="Symbol" w:hint="default"/>
      </w:rPr>
    </w:lvl>
    <w:lvl w:ilvl="1" w:tplc="E43E9C14" w:tentative="1">
      <w:start w:val="1"/>
      <w:numFmt w:val="bullet"/>
      <w:lvlText w:val="o"/>
      <w:lvlJc w:val="left"/>
      <w:pPr>
        <w:tabs>
          <w:tab w:val="num" w:pos="-184"/>
        </w:tabs>
        <w:ind w:left="-184" w:hanging="360"/>
      </w:pPr>
      <w:rPr>
        <w:rFonts w:ascii="Courier New" w:hAnsi="Courier New" w:cs="Arial" w:hint="default"/>
      </w:rPr>
    </w:lvl>
    <w:lvl w:ilvl="2" w:tplc="449EDEA2" w:tentative="1">
      <w:start w:val="1"/>
      <w:numFmt w:val="bullet"/>
      <w:lvlText w:val=""/>
      <w:lvlJc w:val="left"/>
      <w:pPr>
        <w:tabs>
          <w:tab w:val="num" w:pos="536"/>
        </w:tabs>
        <w:ind w:left="536" w:hanging="360"/>
      </w:pPr>
      <w:rPr>
        <w:rFonts w:ascii="Wingdings" w:hAnsi="Wingdings" w:hint="default"/>
      </w:rPr>
    </w:lvl>
    <w:lvl w:ilvl="3" w:tplc="6D389D4C" w:tentative="1">
      <w:start w:val="1"/>
      <w:numFmt w:val="bullet"/>
      <w:lvlText w:val=""/>
      <w:lvlJc w:val="left"/>
      <w:pPr>
        <w:tabs>
          <w:tab w:val="num" w:pos="1256"/>
        </w:tabs>
        <w:ind w:left="1256" w:hanging="360"/>
      </w:pPr>
      <w:rPr>
        <w:rFonts w:ascii="Symbol" w:hAnsi="Symbol" w:hint="default"/>
      </w:rPr>
    </w:lvl>
    <w:lvl w:ilvl="4" w:tplc="D624B4E0" w:tentative="1">
      <w:start w:val="1"/>
      <w:numFmt w:val="bullet"/>
      <w:lvlText w:val="o"/>
      <w:lvlJc w:val="left"/>
      <w:pPr>
        <w:tabs>
          <w:tab w:val="num" w:pos="1976"/>
        </w:tabs>
        <w:ind w:left="1976" w:hanging="360"/>
      </w:pPr>
      <w:rPr>
        <w:rFonts w:ascii="Courier New" w:hAnsi="Courier New" w:cs="Arial" w:hint="default"/>
      </w:rPr>
    </w:lvl>
    <w:lvl w:ilvl="5" w:tplc="8760CD4E" w:tentative="1">
      <w:start w:val="1"/>
      <w:numFmt w:val="bullet"/>
      <w:lvlText w:val=""/>
      <w:lvlJc w:val="left"/>
      <w:pPr>
        <w:tabs>
          <w:tab w:val="num" w:pos="2696"/>
        </w:tabs>
        <w:ind w:left="2696" w:hanging="360"/>
      </w:pPr>
      <w:rPr>
        <w:rFonts w:ascii="Wingdings" w:hAnsi="Wingdings" w:hint="default"/>
      </w:rPr>
    </w:lvl>
    <w:lvl w:ilvl="6" w:tplc="C32E3CE8" w:tentative="1">
      <w:start w:val="1"/>
      <w:numFmt w:val="bullet"/>
      <w:lvlText w:val=""/>
      <w:lvlJc w:val="left"/>
      <w:pPr>
        <w:tabs>
          <w:tab w:val="num" w:pos="3416"/>
        </w:tabs>
        <w:ind w:left="3416" w:hanging="360"/>
      </w:pPr>
      <w:rPr>
        <w:rFonts w:ascii="Symbol" w:hAnsi="Symbol" w:hint="default"/>
      </w:rPr>
    </w:lvl>
    <w:lvl w:ilvl="7" w:tplc="E466C9B8" w:tentative="1">
      <w:start w:val="1"/>
      <w:numFmt w:val="bullet"/>
      <w:lvlText w:val="o"/>
      <w:lvlJc w:val="left"/>
      <w:pPr>
        <w:tabs>
          <w:tab w:val="num" w:pos="4136"/>
        </w:tabs>
        <w:ind w:left="4136" w:hanging="360"/>
      </w:pPr>
      <w:rPr>
        <w:rFonts w:ascii="Courier New" w:hAnsi="Courier New" w:cs="Arial" w:hint="default"/>
      </w:rPr>
    </w:lvl>
    <w:lvl w:ilvl="8" w:tplc="4E30EF4A" w:tentative="1">
      <w:start w:val="1"/>
      <w:numFmt w:val="bullet"/>
      <w:lvlText w:val=""/>
      <w:lvlJc w:val="left"/>
      <w:pPr>
        <w:tabs>
          <w:tab w:val="num" w:pos="4856"/>
        </w:tabs>
        <w:ind w:left="4856" w:hanging="360"/>
      </w:pPr>
      <w:rPr>
        <w:rFonts w:ascii="Wingdings" w:hAnsi="Wingdings" w:hint="default"/>
      </w:rPr>
    </w:lvl>
  </w:abstractNum>
  <w:abstractNum w:abstractNumId="15" w15:restartNumberingAfterBreak="0">
    <w:nsid w:val="32970322"/>
    <w:multiLevelType w:val="hybridMultilevel"/>
    <w:tmpl w:val="BCB2A716"/>
    <w:lvl w:ilvl="0" w:tplc="DC321396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2BC61E9"/>
    <w:multiLevelType w:val="hybridMultilevel"/>
    <w:tmpl w:val="1EE21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E58DE"/>
    <w:multiLevelType w:val="singleLevel"/>
    <w:tmpl w:val="91DE602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9" w15:restartNumberingAfterBreak="0">
    <w:nsid w:val="46B963CA"/>
    <w:multiLevelType w:val="multilevel"/>
    <w:tmpl w:val="FF3C527E"/>
    <w:lvl w:ilvl="0">
      <w:start w:val="1"/>
      <w:numFmt w:val="bullet"/>
      <w:lvlText w:val=""/>
      <w:lvlJc w:val="left"/>
      <w:pPr>
        <w:tabs>
          <w:tab w:val="num" w:pos="567"/>
        </w:tabs>
        <w:ind w:left="340" w:hanging="34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2296D"/>
    <w:multiLevelType w:val="multilevel"/>
    <w:tmpl w:val="70C003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997996"/>
    <w:multiLevelType w:val="hybridMultilevel"/>
    <w:tmpl w:val="A2866B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A1C8B"/>
    <w:multiLevelType w:val="hybridMultilevel"/>
    <w:tmpl w:val="A58ECA10"/>
    <w:lvl w:ilvl="0" w:tplc="511E6FC0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65499"/>
    <w:multiLevelType w:val="hybridMultilevel"/>
    <w:tmpl w:val="6018CC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0B2E7B"/>
    <w:multiLevelType w:val="hybridMultilevel"/>
    <w:tmpl w:val="DF7EA9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083590"/>
    <w:multiLevelType w:val="hybridMultilevel"/>
    <w:tmpl w:val="454A7B6E"/>
    <w:lvl w:ilvl="0" w:tplc="86225B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77827"/>
    <w:multiLevelType w:val="hybridMultilevel"/>
    <w:tmpl w:val="32CAC3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AF3E7D"/>
    <w:multiLevelType w:val="hybridMultilevel"/>
    <w:tmpl w:val="029C7960"/>
    <w:lvl w:ilvl="0" w:tplc="A2C8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8D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BA77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E2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C56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EA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0A3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2D6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6B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37C5C"/>
    <w:multiLevelType w:val="hybridMultilevel"/>
    <w:tmpl w:val="74E0325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7F2B7A"/>
    <w:multiLevelType w:val="hybridMultilevel"/>
    <w:tmpl w:val="AD74C710"/>
    <w:lvl w:ilvl="0" w:tplc="410CDB0A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8"/>
  </w:num>
  <w:num w:numId="5">
    <w:abstractNumId w:val="18"/>
  </w:num>
  <w:num w:numId="6">
    <w:abstractNumId w:val="19"/>
  </w:num>
  <w:num w:numId="7">
    <w:abstractNumId w:val="4"/>
  </w:num>
  <w:num w:numId="8">
    <w:abstractNumId w:val="9"/>
  </w:num>
  <w:num w:numId="9">
    <w:abstractNumId w:val="14"/>
  </w:num>
  <w:num w:numId="10">
    <w:abstractNumId w:val="27"/>
  </w:num>
  <w:num w:numId="11">
    <w:abstractNumId w:val="11"/>
  </w:num>
  <w:num w:numId="12">
    <w:abstractNumId w:val="22"/>
  </w:num>
  <w:num w:numId="13">
    <w:abstractNumId w:val="15"/>
  </w:num>
  <w:num w:numId="14">
    <w:abstractNumId w:val="2"/>
  </w:num>
  <w:num w:numId="15">
    <w:abstractNumId w:val="23"/>
  </w:num>
  <w:num w:numId="16">
    <w:abstractNumId w:val="28"/>
  </w:num>
  <w:num w:numId="17">
    <w:abstractNumId w:val="24"/>
  </w:num>
  <w:num w:numId="18">
    <w:abstractNumId w:val="5"/>
  </w:num>
  <w:num w:numId="19">
    <w:abstractNumId w:val="10"/>
  </w:num>
  <w:num w:numId="20">
    <w:abstractNumId w:val="1"/>
  </w:num>
  <w:num w:numId="21">
    <w:abstractNumId w:val="16"/>
  </w:num>
  <w:num w:numId="22">
    <w:abstractNumId w:val="7"/>
  </w:num>
  <w:num w:numId="23">
    <w:abstractNumId w:val="12"/>
  </w:num>
  <w:num w:numId="24">
    <w:abstractNumId w:val="0"/>
  </w:num>
  <w:num w:numId="25">
    <w:abstractNumId w:val="17"/>
  </w:num>
  <w:num w:numId="26">
    <w:abstractNumId w:val="21"/>
  </w:num>
  <w:num w:numId="27">
    <w:abstractNumId w:val="29"/>
  </w:num>
  <w:num w:numId="28">
    <w:abstractNumId w:val="3"/>
  </w:num>
  <w:num w:numId="29">
    <w:abstractNumId w:val="26"/>
  </w:num>
  <w:num w:numId="30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567"/>
  <w:doNotHyphenateCaps/>
  <w:evenAndOddHeaders/>
  <w:drawingGridHorizontalSpacing w:val="12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056"/>
    <w:rsid w:val="00010EE4"/>
    <w:rsid w:val="00013CB3"/>
    <w:rsid w:val="0002272A"/>
    <w:rsid w:val="00031DEF"/>
    <w:rsid w:val="0003236A"/>
    <w:rsid w:val="00033619"/>
    <w:rsid w:val="00047A12"/>
    <w:rsid w:val="00050F94"/>
    <w:rsid w:val="00055AB3"/>
    <w:rsid w:val="000571CB"/>
    <w:rsid w:val="000614B0"/>
    <w:rsid w:val="00081588"/>
    <w:rsid w:val="00082693"/>
    <w:rsid w:val="000A033F"/>
    <w:rsid w:val="000B3460"/>
    <w:rsid w:val="000D78D5"/>
    <w:rsid w:val="000E3133"/>
    <w:rsid w:val="000E55DE"/>
    <w:rsid w:val="000E79FF"/>
    <w:rsid w:val="000F33BF"/>
    <w:rsid w:val="0010641C"/>
    <w:rsid w:val="00130CBC"/>
    <w:rsid w:val="001330F3"/>
    <w:rsid w:val="00136055"/>
    <w:rsid w:val="00136CCF"/>
    <w:rsid w:val="00145767"/>
    <w:rsid w:val="00156E0D"/>
    <w:rsid w:val="00157303"/>
    <w:rsid w:val="00162318"/>
    <w:rsid w:val="00172B03"/>
    <w:rsid w:val="0019012C"/>
    <w:rsid w:val="00194D90"/>
    <w:rsid w:val="00195B2E"/>
    <w:rsid w:val="001A1143"/>
    <w:rsid w:val="001A3B9F"/>
    <w:rsid w:val="001A3EE4"/>
    <w:rsid w:val="001B2494"/>
    <w:rsid w:val="001D12C4"/>
    <w:rsid w:val="001D756B"/>
    <w:rsid w:val="001E11EC"/>
    <w:rsid w:val="001E2288"/>
    <w:rsid w:val="001E3077"/>
    <w:rsid w:val="001F357D"/>
    <w:rsid w:val="002070E2"/>
    <w:rsid w:val="002072F8"/>
    <w:rsid w:val="00210260"/>
    <w:rsid w:val="00212BE8"/>
    <w:rsid w:val="00213FF5"/>
    <w:rsid w:val="00247D85"/>
    <w:rsid w:val="00271D3D"/>
    <w:rsid w:val="00272A35"/>
    <w:rsid w:val="00273497"/>
    <w:rsid w:val="002907F0"/>
    <w:rsid w:val="002979B1"/>
    <w:rsid w:val="002A0CDE"/>
    <w:rsid w:val="002B70A5"/>
    <w:rsid w:val="002F5A6D"/>
    <w:rsid w:val="003031FA"/>
    <w:rsid w:val="0032326D"/>
    <w:rsid w:val="00326147"/>
    <w:rsid w:val="003275EB"/>
    <w:rsid w:val="003324A6"/>
    <w:rsid w:val="00341166"/>
    <w:rsid w:val="00343903"/>
    <w:rsid w:val="00357359"/>
    <w:rsid w:val="00362779"/>
    <w:rsid w:val="00363651"/>
    <w:rsid w:val="003869F8"/>
    <w:rsid w:val="003871F2"/>
    <w:rsid w:val="003924DE"/>
    <w:rsid w:val="003A0CAF"/>
    <w:rsid w:val="003A27A0"/>
    <w:rsid w:val="003A7349"/>
    <w:rsid w:val="003B0EBF"/>
    <w:rsid w:val="003E4618"/>
    <w:rsid w:val="003F49FA"/>
    <w:rsid w:val="0040241B"/>
    <w:rsid w:val="00405056"/>
    <w:rsid w:val="00454267"/>
    <w:rsid w:val="00456E82"/>
    <w:rsid w:val="0046550D"/>
    <w:rsid w:val="00467D78"/>
    <w:rsid w:val="004765BC"/>
    <w:rsid w:val="004900EF"/>
    <w:rsid w:val="004A31B3"/>
    <w:rsid w:val="004B44E1"/>
    <w:rsid w:val="004C346A"/>
    <w:rsid w:val="004C436B"/>
    <w:rsid w:val="004D6BD8"/>
    <w:rsid w:val="004D78CD"/>
    <w:rsid w:val="0050729B"/>
    <w:rsid w:val="0052215C"/>
    <w:rsid w:val="00527054"/>
    <w:rsid w:val="00533A31"/>
    <w:rsid w:val="00553C84"/>
    <w:rsid w:val="00570E6F"/>
    <w:rsid w:val="00577B4C"/>
    <w:rsid w:val="005A120E"/>
    <w:rsid w:val="005B048E"/>
    <w:rsid w:val="005B2E84"/>
    <w:rsid w:val="005E3A24"/>
    <w:rsid w:val="005F1F6C"/>
    <w:rsid w:val="005F4FF7"/>
    <w:rsid w:val="005F6DD4"/>
    <w:rsid w:val="006177FF"/>
    <w:rsid w:val="00650573"/>
    <w:rsid w:val="0065154C"/>
    <w:rsid w:val="00651861"/>
    <w:rsid w:val="006558D6"/>
    <w:rsid w:val="006766B8"/>
    <w:rsid w:val="00682B37"/>
    <w:rsid w:val="006834E3"/>
    <w:rsid w:val="0069190D"/>
    <w:rsid w:val="006A502E"/>
    <w:rsid w:val="006A6EBC"/>
    <w:rsid w:val="006E2F30"/>
    <w:rsid w:val="006F77DC"/>
    <w:rsid w:val="007024C9"/>
    <w:rsid w:val="007109AF"/>
    <w:rsid w:val="00731CE2"/>
    <w:rsid w:val="00755F3A"/>
    <w:rsid w:val="007A5953"/>
    <w:rsid w:val="007B06F2"/>
    <w:rsid w:val="007B5098"/>
    <w:rsid w:val="007C3D80"/>
    <w:rsid w:val="007F54C6"/>
    <w:rsid w:val="00802209"/>
    <w:rsid w:val="0083076A"/>
    <w:rsid w:val="00844B86"/>
    <w:rsid w:val="008502C3"/>
    <w:rsid w:val="008758BE"/>
    <w:rsid w:val="00880A3E"/>
    <w:rsid w:val="00880EDE"/>
    <w:rsid w:val="00885BDC"/>
    <w:rsid w:val="008B58E8"/>
    <w:rsid w:val="008D0CFC"/>
    <w:rsid w:val="008D7231"/>
    <w:rsid w:val="0090284E"/>
    <w:rsid w:val="009101CA"/>
    <w:rsid w:val="00915D1F"/>
    <w:rsid w:val="009235F8"/>
    <w:rsid w:val="009243D1"/>
    <w:rsid w:val="00936858"/>
    <w:rsid w:val="0094065D"/>
    <w:rsid w:val="00943FB5"/>
    <w:rsid w:val="00954B74"/>
    <w:rsid w:val="0097599F"/>
    <w:rsid w:val="0098036F"/>
    <w:rsid w:val="00987BDB"/>
    <w:rsid w:val="00992710"/>
    <w:rsid w:val="009970D3"/>
    <w:rsid w:val="009B6D83"/>
    <w:rsid w:val="009C1542"/>
    <w:rsid w:val="009C2FA5"/>
    <w:rsid w:val="009E3711"/>
    <w:rsid w:val="009E3EC1"/>
    <w:rsid w:val="009F4A4B"/>
    <w:rsid w:val="009F770D"/>
    <w:rsid w:val="00A14491"/>
    <w:rsid w:val="00A23D7E"/>
    <w:rsid w:val="00A302D7"/>
    <w:rsid w:val="00A61B94"/>
    <w:rsid w:val="00A6399F"/>
    <w:rsid w:val="00A66EAB"/>
    <w:rsid w:val="00A70F69"/>
    <w:rsid w:val="00A72AB8"/>
    <w:rsid w:val="00A84B88"/>
    <w:rsid w:val="00A869CB"/>
    <w:rsid w:val="00A9408D"/>
    <w:rsid w:val="00A94884"/>
    <w:rsid w:val="00A97CFD"/>
    <w:rsid w:val="00AA1AC8"/>
    <w:rsid w:val="00AA367D"/>
    <w:rsid w:val="00AA4970"/>
    <w:rsid w:val="00AB2400"/>
    <w:rsid w:val="00AB6846"/>
    <w:rsid w:val="00AC7740"/>
    <w:rsid w:val="00AF0E4F"/>
    <w:rsid w:val="00AF1BEA"/>
    <w:rsid w:val="00AF4D8D"/>
    <w:rsid w:val="00B07E58"/>
    <w:rsid w:val="00B23946"/>
    <w:rsid w:val="00B24E33"/>
    <w:rsid w:val="00B30BEA"/>
    <w:rsid w:val="00B44DEA"/>
    <w:rsid w:val="00B503D3"/>
    <w:rsid w:val="00B50A55"/>
    <w:rsid w:val="00B56B7E"/>
    <w:rsid w:val="00B87304"/>
    <w:rsid w:val="00B94282"/>
    <w:rsid w:val="00B955BA"/>
    <w:rsid w:val="00BA3594"/>
    <w:rsid w:val="00BB12EC"/>
    <w:rsid w:val="00BB4452"/>
    <w:rsid w:val="00BC3F3B"/>
    <w:rsid w:val="00BF0662"/>
    <w:rsid w:val="00BF0C69"/>
    <w:rsid w:val="00BF66ED"/>
    <w:rsid w:val="00BF70BC"/>
    <w:rsid w:val="00C12A0E"/>
    <w:rsid w:val="00C13732"/>
    <w:rsid w:val="00C21E93"/>
    <w:rsid w:val="00C25D7D"/>
    <w:rsid w:val="00C344FA"/>
    <w:rsid w:val="00C607E7"/>
    <w:rsid w:val="00C80A9F"/>
    <w:rsid w:val="00C817D9"/>
    <w:rsid w:val="00C8755A"/>
    <w:rsid w:val="00CA600F"/>
    <w:rsid w:val="00CB1500"/>
    <w:rsid w:val="00CB1E57"/>
    <w:rsid w:val="00CB41CB"/>
    <w:rsid w:val="00CB6190"/>
    <w:rsid w:val="00CB7287"/>
    <w:rsid w:val="00CC782F"/>
    <w:rsid w:val="00CD72B0"/>
    <w:rsid w:val="00CE764E"/>
    <w:rsid w:val="00CF2563"/>
    <w:rsid w:val="00D00B55"/>
    <w:rsid w:val="00D0415C"/>
    <w:rsid w:val="00D04424"/>
    <w:rsid w:val="00D07393"/>
    <w:rsid w:val="00D10D5E"/>
    <w:rsid w:val="00D14EF5"/>
    <w:rsid w:val="00D25622"/>
    <w:rsid w:val="00D419E1"/>
    <w:rsid w:val="00D50062"/>
    <w:rsid w:val="00D554CA"/>
    <w:rsid w:val="00D64D57"/>
    <w:rsid w:val="00D71146"/>
    <w:rsid w:val="00D733DA"/>
    <w:rsid w:val="00D80637"/>
    <w:rsid w:val="00D877AA"/>
    <w:rsid w:val="00D92264"/>
    <w:rsid w:val="00D937C6"/>
    <w:rsid w:val="00DA1363"/>
    <w:rsid w:val="00DA3B40"/>
    <w:rsid w:val="00DA58C9"/>
    <w:rsid w:val="00DE4AA4"/>
    <w:rsid w:val="00DE7D31"/>
    <w:rsid w:val="00E0404B"/>
    <w:rsid w:val="00E34FAE"/>
    <w:rsid w:val="00E5690D"/>
    <w:rsid w:val="00E63E05"/>
    <w:rsid w:val="00E70CA7"/>
    <w:rsid w:val="00E73172"/>
    <w:rsid w:val="00E84367"/>
    <w:rsid w:val="00E853C7"/>
    <w:rsid w:val="00E870B4"/>
    <w:rsid w:val="00E92999"/>
    <w:rsid w:val="00E95356"/>
    <w:rsid w:val="00E978DE"/>
    <w:rsid w:val="00EA4003"/>
    <w:rsid w:val="00EA5388"/>
    <w:rsid w:val="00EA7178"/>
    <w:rsid w:val="00EA7DB0"/>
    <w:rsid w:val="00EB7365"/>
    <w:rsid w:val="00EB78E7"/>
    <w:rsid w:val="00EC31A7"/>
    <w:rsid w:val="00EC3E80"/>
    <w:rsid w:val="00ED182D"/>
    <w:rsid w:val="00EF1FC1"/>
    <w:rsid w:val="00F04181"/>
    <w:rsid w:val="00F05196"/>
    <w:rsid w:val="00F05BDF"/>
    <w:rsid w:val="00F06404"/>
    <w:rsid w:val="00F06C18"/>
    <w:rsid w:val="00F150B4"/>
    <w:rsid w:val="00F27160"/>
    <w:rsid w:val="00F337A4"/>
    <w:rsid w:val="00F36BBB"/>
    <w:rsid w:val="00F37AEF"/>
    <w:rsid w:val="00F40BE9"/>
    <w:rsid w:val="00F4518F"/>
    <w:rsid w:val="00F47F2F"/>
    <w:rsid w:val="00F512D8"/>
    <w:rsid w:val="00F52A72"/>
    <w:rsid w:val="00F53E9F"/>
    <w:rsid w:val="00F60D32"/>
    <w:rsid w:val="00F66331"/>
    <w:rsid w:val="00F66FD5"/>
    <w:rsid w:val="00F675FC"/>
    <w:rsid w:val="00F707EC"/>
    <w:rsid w:val="00F71D80"/>
    <w:rsid w:val="00F871C2"/>
    <w:rsid w:val="00F87A93"/>
    <w:rsid w:val="00F94A20"/>
    <w:rsid w:val="00F95743"/>
    <w:rsid w:val="00F97500"/>
    <w:rsid w:val="00FA44B5"/>
    <w:rsid w:val="00FB39FD"/>
    <w:rsid w:val="00FB4B56"/>
    <w:rsid w:val="00F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37DB6"/>
  <w14:defaultImageDpi w14:val="300"/>
  <w15:docId w15:val="{BC142339-A984-48CF-8204-07EDD6A5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0" w:lineRule="atLeast"/>
    </w:pPr>
    <w:rPr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spacing w:after="240" w:line="240" w:lineRule="auto"/>
      <w:outlineLvl w:val="0"/>
    </w:pPr>
    <w:rPr>
      <w:rFonts w:ascii="Arial" w:hAnsi="Arial"/>
      <w:b/>
      <w:sz w:val="36"/>
    </w:rPr>
  </w:style>
  <w:style w:type="paragraph" w:styleId="Heading2">
    <w:name w:val="heading 2"/>
    <w:aliases w:val="h2,heading 2,h21,h22,h211,h23,h212"/>
    <w:basedOn w:val="Normal"/>
    <w:next w:val="Normal"/>
    <w:qFormat/>
    <w:pPr>
      <w:keepNext/>
      <w:spacing w:before="360" w:after="240" w:line="240" w:lineRule="auto"/>
      <w:outlineLvl w:val="1"/>
    </w:pPr>
    <w:rPr>
      <w:rFonts w:ascii="Arial" w:hAnsi="Arial"/>
      <w:b/>
      <w:sz w:val="32"/>
    </w:rPr>
  </w:style>
  <w:style w:type="paragraph" w:styleId="Heading3">
    <w:name w:val="heading 3"/>
    <w:aliases w:val="h3,H3,H31,h31,heading 3,h32,h311,h33,h312,h34,h313,h321,h3111,h331,h3121,h35,h314,h322,h3112,h332,h3122,Heading 3 Char1,H3 Char1,h3 Char1,H31 Char1,h31 Char1,h32 Char1,h311 Char1,h33 Char1,h312 Char1,heading 3 Char1,h34 Char1,h313 Char1"/>
    <w:basedOn w:val="Normal"/>
    <w:next w:val="NormalIndent"/>
    <w:qFormat/>
    <w:pPr>
      <w:keepNext/>
      <w:spacing w:before="360" w:after="240" w:line="240" w:lineRule="auto"/>
      <w:outlineLvl w:val="2"/>
    </w:pPr>
    <w:rPr>
      <w:rFonts w:ascii="Arial" w:hAnsi="Arial"/>
      <w:b/>
      <w:sz w:val="28"/>
    </w:rPr>
  </w:style>
  <w:style w:type="paragraph" w:styleId="Heading4">
    <w:name w:val="heading 4"/>
    <w:aliases w:val="h4,H4,Helvetica bold ital u/l (11),H41,Helvetica bold ital u/l (11)1,h41,H42,Helvetica bold ital u/l (11)2,h42,H411,Helvetica bold ital u/l (11)11,h411,Helvetica 11 pnt,H43,Helvetica bold ital u/l (11)3,h43,H44,Helvetica bold ital u/l (11)4"/>
    <w:basedOn w:val="Normal"/>
    <w:link w:val="Heading4Char"/>
    <w:qFormat/>
    <w:pPr>
      <w:keepNext/>
      <w:spacing w:before="360" w:after="240" w:line="240" w:lineRule="auto"/>
      <w:outlineLvl w:val="3"/>
    </w:pPr>
    <w:rPr>
      <w:rFonts w:ascii="Arial" w:hAnsi="Arial"/>
      <w:b/>
    </w:rPr>
  </w:style>
  <w:style w:type="paragraph" w:styleId="Heading5">
    <w:name w:val="heading 5"/>
    <w:aliases w:val="h5"/>
    <w:basedOn w:val="Heading4"/>
    <w:qFormat/>
    <w:pPr>
      <w:outlineLvl w:val="4"/>
    </w:pPr>
    <w:rPr>
      <w:rFonts w:ascii="Times New Roman" w:hAnsi="Times New Roman"/>
      <w:i/>
    </w:rPr>
  </w:style>
  <w:style w:type="paragraph" w:styleId="Heading6">
    <w:name w:val="heading 6"/>
    <w:basedOn w:val="Normal"/>
    <w:next w:val="NormalIndent"/>
    <w:qFormat/>
    <w:pPr>
      <w:spacing w:before="2835" w:after="240"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Indent"/>
    <w:qFormat/>
    <w:pPr>
      <w:spacing w:after="240"/>
      <w:outlineLvl w:val="6"/>
    </w:pPr>
    <w:rPr>
      <w:rFonts w:ascii="Arial" w:hAnsi="Arial"/>
      <w:b/>
      <w:sz w:val="32"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Heading9"/>
    <w:pPr>
      <w:ind w:left="720"/>
    </w:pPr>
  </w:style>
  <w:style w:type="paragraph" w:styleId="Footer">
    <w:name w:val="footer"/>
    <w:aliases w:val=" Char3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/>
      <w:i/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odytext1">
    <w:name w:val="bodytext 1"/>
    <w:basedOn w:val="Heading3"/>
    <w:pPr>
      <w:keepNext w:val="0"/>
      <w:tabs>
        <w:tab w:val="left" w:pos="567"/>
        <w:tab w:val="left" w:pos="851"/>
      </w:tabs>
      <w:spacing w:before="0" w:after="0"/>
      <w:outlineLvl w:val="9"/>
    </w:pPr>
    <w:rPr>
      <w:rFonts w:ascii="Times New Roman" w:hAnsi="Times New Roman"/>
      <w:b w:val="0"/>
      <w:sz w:val="24"/>
    </w:rPr>
  </w:style>
  <w:style w:type="paragraph" w:customStyle="1" w:styleId="headerfooter">
    <w:name w:val="header/footer"/>
    <w:basedOn w:val="Normal"/>
    <w:pPr>
      <w:jc w:val="right"/>
    </w:pPr>
    <w:rPr>
      <w:rFonts w:ascii="Arial" w:hAnsi="Arial"/>
      <w:i/>
      <w:sz w:val="18"/>
    </w:rPr>
  </w:style>
  <w:style w:type="paragraph" w:customStyle="1" w:styleId="bodytext2">
    <w:name w:val="bodytext 2"/>
    <w:basedOn w:val="Heading3"/>
    <w:pPr>
      <w:keepNext w:val="0"/>
      <w:spacing w:before="0" w:after="0"/>
      <w:ind w:left="567" w:right="567"/>
      <w:jc w:val="both"/>
      <w:outlineLvl w:val="9"/>
    </w:pPr>
    <w:rPr>
      <w:rFonts w:ascii="Times New Roman" w:hAnsi="Times New Roman"/>
      <w:b w:val="0"/>
      <w:sz w:val="20"/>
    </w:rPr>
  </w:style>
  <w:style w:type="paragraph" w:customStyle="1" w:styleId="tablesdia">
    <w:name w:val="tables/dia"/>
    <w:basedOn w:val="Heading5"/>
    <w:pPr>
      <w:spacing w:before="480" w:after="480"/>
      <w:outlineLvl w:val="9"/>
    </w:pPr>
    <w:rPr>
      <w:rFonts w:ascii="Helvetica" w:hAnsi="Helvetica"/>
      <w:sz w:val="20"/>
    </w:rPr>
  </w:style>
  <w:style w:type="paragraph" w:customStyle="1" w:styleId="tableheading">
    <w:name w:val="tableheading"/>
    <w:basedOn w:val="Heading5"/>
    <w:pPr>
      <w:outlineLvl w:val="9"/>
    </w:pPr>
    <w:rPr>
      <w:i w:val="0"/>
      <w:sz w:val="20"/>
    </w:rPr>
  </w:style>
  <w:style w:type="paragraph" w:customStyle="1" w:styleId="illustrations">
    <w:name w:val="illustrations"/>
    <w:basedOn w:val="tableheading"/>
    <w:pPr>
      <w:spacing w:after="480"/>
      <w:jc w:val="both"/>
    </w:pPr>
  </w:style>
  <w:style w:type="paragraph" w:customStyle="1" w:styleId="NORMAL2">
    <w:name w:val="NORMAL2"/>
    <w:pPr>
      <w:spacing w:before="240" w:after="240"/>
      <w:jc w:val="both"/>
    </w:pPr>
    <w:rPr>
      <w:rFonts w:ascii="Helvetica" w:hAnsi="Helvetica"/>
      <w:lang w:val="en-US" w:eastAsia="en-AU"/>
    </w:rPr>
  </w:style>
  <w:style w:type="paragraph" w:customStyle="1" w:styleId="halfspace">
    <w:name w:val="half space"/>
    <w:basedOn w:val="Normal"/>
    <w:next w:val="Normal"/>
    <w:rPr>
      <w:sz w:val="12"/>
    </w:rPr>
  </w:style>
  <w:style w:type="paragraph" w:customStyle="1" w:styleId="Iindent">
    <w:name w:val="I.indent"/>
    <w:basedOn w:val="Normal"/>
    <w:pPr>
      <w:ind w:left="567" w:hanging="567"/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OC2">
    <w:name w:val="toc 2"/>
    <w:basedOn w:val="Normal"/>
    <w:next w:val="Normal"/>
    <w:semiHidden/>
    <w:pPr>
      <w:spacing w:before="120" w:after="120"/>
    </w:pPr>
    <w:rPr>
      <w:rFonts w:ascii="Arial" w:hAnsi="Arial"/>
      <w:b/>
    </w:rPr>
  </w:style>
  <w:style w:type="paragraph" w:styleId="TOC3">
    <w:name w:val="toc 3"/>
    <w:basedOn w:val="Normal"/>
    <w:next w:val="Normal"/>
    <w:semiHidden/>
    <w:pPr>
      <w:ind w:left="567"/>
    </w:pPr>
  </w:style>
  <w:style w:type="paragraph" w:customStyle="1" w:styleId="Style1">
    <w:name w:val="Style1"/>
    <w:basedOn w:val="Heading4"/>
    <w:pPr>
      <w:outlineLvl w:val="9"/>
    </w:pPr>
  </w:style>
  <w:style w:type="paragraph" w:styleId="BodyText">
    <w:name w:val="Body Text"/>
    <w:basedOn w:val="Normal"/>
    <w:pPr>
      <w:tabs>
        <w:tab w:val="left" w:pos="567"/>
      </w:tabs>
      <w:spacing w:before="40" w:after="1160" w:line="240" w:lineRule="atLeast"/>
    </w:pPr>
    <w:rPr>
      <w:b/>
      <w:i/>
      <w:sz w:val="48"/>
    </w:rPr>
  </w:style>
  <w:style w:type="paragraph" w:customStyle="1" w:styleId="SubjectName">
    <w:name w:val="SubjectName"/>
    <w:basedOn w:val="Normal"/>
    <w:pPr>
      <w:widowControl w:val="0"/>
      <w:spacing w:before="2600"/>
    </w:pPr>
    <w:rPr>
      <w:rFonts w:ascii="Arial" w:hAnsi="Arial"/>
      <w:b/>
      <w:color w:val="000000"/>
      <w:sz w:val="32"/>
    </w:rPr>
  </w:style>
  <w:style w:type="paragraph" w:customStyle="1" w:styleId="HL2SubjectName1">
    <w:name w:val="HL2SubjectName1"/>
    <w:basedOn w:val="Normal"/>
    <w:rPr>
      <w:rFonts w:ascii="Arial" w:hAnsi="Arial"/>
      <w:b/>
      <w:color w:val="0000FF"/>
      <w:sz w:val="32"/>
    </w:rPr>
  </w:style>
  <w:style w:type="paragraph" w:customStyle="1" w:styleId="Headinglevel2">
    <w:name w:val="Headinglevel2"/>
    <w:basedOn w:val="Normal"/>
    <w:rPr>
      <w:rFonts w:ascii="Arial" w:hAnsi="Arial"/>
      <w:b/>
      <w:color w:val="0000FF"/>
      <w:sz w:val="32"/>
    </w:rPr>
  </w:style>
  <w:style w:type="paragraph" w:customStyle="1" w:styleId="SubjectCode">
    <w:name w:val="SubjectCode"/>
    <w:basedOn w:val="Heading4"/>
    <w:pPr>
      <w:tabs>
        <w:tab w:val="left" w:pos="1134"/>
      </w:tabs>
    </w:pPr>
  </w:style>
  <w:style w:type="paragraph" w:customStyle="1" w:styleId="NumberCode">
    <w:name w:val="NumberCode"/>
    <w:pPr>
      <w:tabs>
        <w:tab w:val="left" w:pos="1134"/>
      </w:tabs>
    </w:pPr>
    <w:rPr>
      <w:rFonts w:ascii="Arial" w:hAnsi="Arial"/>
      <w:b/>
      <w:noProof/>
      <w:color w:val="FF0000"/>
      <w:sz w:val="24"/>
      <w:lang w:val="en-AU" w:eastAsia="en-AU"/>
    </w:rPr>
  </w:style>
  <w:style w:type="paragraph" w:customStyle="1" w:styleId="Titlename">
    <w:name w:val="Titlename"/>
    <w:rPr>
      <w:rFonts w:ascii="Arial" w:hAnsi="Arial"/>
      <w:b/>
      <w:sz w:val="36"/>
      <w:lang w:val="en-AU" w:eastAsia="en-AU"/>
    </w:rPr>
  </w:style>
  <w:style w:type="paragraph" w:customStyle="1" w:styleId="Code1">
    <w:name w:val="Code1"/>
    <w:basedOn w:val="Normal"/>
    <w:rPr>
      <w:rFonts w:ascii="Arial" w:hAnsi="Arial"/>
      <w:b/>
      <w:color w:val="FF0000"/>
    </w:rPr>
  </w:style>
  <w:style w:type="paragraph" w:customStyle="1" w:styleId="Code">
    <w:name w:val="Code"/>
    <w:basedOn w:val="Normal"/>
    <w:rPr>
      <w:rFonts w:ascii="Arial" w:hAnsi="Arial"/>
      <w:b/>
      <w:color w:val="FF0000"/>
    </w:rPr>
  </w:style>
  <w:style w:type="paragraph" w:customStyle="1" w:styleId="Subcode">
    <w:name w:val="Subcode"/>
    <w:basedOn w:val="Normal"/>
    <w:rPr>
      <w:rFonts w:ascii="Arial" w:hAnsi="Arial"/>
      <w:b/>
      <w:color w:val="000000"/>
      <w:sz w:val="48"/>
    </w:rPr>
  </w:style>
  <w:style w:type="paragraph" w:customStyle="1" w:styleId="SubjCode">
    <w:name w:val="SubjCode"/>
    <w:basedOn w:val="Normal"/>
    <w:rPr>
      <w:rFonts w:ascii="Arial" w:hAnsi="Arial"/>
      <w:b/>
      <w:color w:val="000000"/>
      <w:sz w:val="36"/>
    </w:rPr>
  </w:style>
  <w:style w:type="paragraph" w:customStyle="1" w:styleId="Header1">
    <w:name w:val="Header1"/>
    <w:basedOn w:val="headerfooter"/>
    <w:pPr>
      <w:ind w:right="360"/>
      <w:jc w:val="left"/>
    </w:pPr>
    <w:rPr>
      <w:color w:val="000000"/>
    </w:rPr>
  </w:style>
  <w:style w:type="paragraph" w:customStyle="1" w:styleId="SubCoord">
    <w:name w:val="SubCoord"/>
    <w:rPr>
      <w:rFonts w:ascii="Arial" w:hAnsi="Arial"/>
      <w:b/>
      <w:color w:val="000000"/>
      <w:sz w:val="24"/>
      <w:lang w:val="en-AU" w:eastAsia="en-AU"/>
    </w:rPr>
  </w:style>
  <w:style w:type="paragraph" w:customStyle="1" w:styleId="ED">
    <w:name w:val="ED"/>
    <w:rPr>
      <w:rFonts w:ascii="Arial" w:hAnsi="Arial"/>
      <w:b/>
      <w:color w:val="000000"/>
      <w:sz w:val="18"/>
      <w:lang w:val="en-AU" w:eastAsia="en-AU"/>
    </w:rPr>
  </w:style>
  <w:style w:type="paragraph" w:customStyle="1" w:styleId="TPO">
    <w:name w:val="TPO"/>
    <w:rPr>
      <w:rFonts w:ascii="Arial" w:hAnsi="Arial"/>
      <w:b/>
      <w:color w:val="000000"/>
      <w:sz w:val="18"/>
      <w:lang w:val="en-AU" w:eastAsia="en-AU"/>
    </w:rPr>
  </w:style>
  <w:style w:type="paragraph" w:styleId="BodyTextIndent3">
    <w:name w:val="Body Text Indent 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320" w:hanging="4320"/>
    </w:pPr>
    <w:rPr>
      <w:snapToGrid w:val="0"/>
      <w:lang w:eastAsia="en-US"/>
    </w:rPr>
  </w:style>
  <w:style w:type="paragraph" w:styleId="BodyText20">
    <w:name w:val="Body Text 2"/>
    <w:basedOn w:val="Normal"/>
    <w:pPr>
      <w:spacing w:line="240" w:lineRule="auto"/>
    </w:pPr>
    <w:rPr>
      <w:b/>
      <w:lang w:val="en-GB"/>
    </w:rPr>
  </w:style>
  <w:style w:type="paragraph" w:customStyle="1" w:styleId="Date1">
    <w:name w:val="Date1"/>
    <w:pPr>
      <w:widowControl w:val="0"/>
      <w:tabs>
        <w:tab w:val="left" w:pos="1702"/>
      </w:tabs>
      <w:spacing w:before="320"/>
    </w:pPr>
    <w:rPr>
      <w:rFonts w:ascii="Arial" w:hAnsi="Arial"/>
      <w:noProof/>
      <w:lang w:val="en-AU" w:eastAsia="en-AU"/>
    </w:rPr>
  </w:style>
  <w:style w:type="paragraph" w:styleId="Date">
    <w:name w:val="Date"/>
    <w:basedOn w:val="Normal"/>
    <w:next w:val="Normal"/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none"/>
    </w:rPr>
  </w:style>
  <w:style w:type="paragraph" w:customStyle="1" w:styleId="SubjectName1">
    <w:name w:val="Subject_Name_1"/>
    <w:basedOn w:val="SubjectName"/>
  </w:style>
  <w:style w:type="paragraph" w:customStyle="1" w:styleId="Lastprinted">
    <w:name w:val="Last printed"/>
    <w:rPr>
      <w:lang w:val="en-AU" w:eastAsia="en-AU"/>
    </w:rPr>
  </w:style>
  <w:style w:type="character" w:styleId="FollowedHyperlink">
    <w:name w:val="FollowedHyperlink"/>
    <w:basedOn w:val="DefaultParagraphFont"/>
    <w:rPr>
      <w:color w:val="800080"/>
      <w:u w:val="none"/>
    </w:rPr>
  </w:style>
  <w:style w:type="paragraph" w:styleId="BalloonText">
    <w:name w:val="Balloon Text"/>
    <w:basedOn w:val="Normal"/>
    <w:semiHidden/>
    <w:rPr>
      <w:rFonts w:ascii="Tahoma" w:hAnsi="Tahoma" w:cs="Helvetica"/>
      <w:sz w:val="16"/>
      <w:szCs w:val="16"/>
    </w:rPr>
  </w:style>
  <w:style w:type="character" w:customStyle="1" w:styleId="Heading3Char">
    <w:name w:val="Heading 3 Char"/>
    <w:aliases w:val="Heading 3 Char1 Char,H3 Char1 Char,h3 Char1 Char,H31 Char1 Char,h31 Char1 Char,h32 Char1 Char,h311 Char1 Char,h33 Char1 Char,h312 Char1 Char,heading 3 Char1 Char,h34 Char1 Char,h313 Char1 Char,h321 Char1 Char,h3111 Char Char,H3 Char"/>
    <w:basedOn w:val="DefaultParagraphFont"/>
    <w:rPr>
      <w:rFonts w:ascii="Arial" w:hAnsi="Arial"/>
      <w:b/>
      <w:noProof w:val="0"/>
      <w:sz w:val="28"/>
      <w:lang w:val="en-US" w:eastAsia="en-AU"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szCs w:val="24"/>
      <w:lang w:val="en-AU"/>
    </w:rPr>
  </w:style>
  <w:style w:type="character" w:customStyle="1" w:styleId="Heading2Char">
    <w:name w:val="Heading 2 Char"/>
    <w:basedOn w:val="DefaultParagraphFont"/>
    <w:rPr>
      <w:rFonts w:ascii="Arial" w:hAnsi="Arial"/>
      <w:b/>
      <w:noProof w:val="0"/>
      <w:sz w:val="32"/>
      <w:lang w:val="en-US" w:eastAsia="en-AU" w:bidi="ar-SA"/>
    </w:rPr>
  </w:style>
  <w:style w:type="character" w:customStyle="1" w:styleId="Heading4Char2Char">
    <w:name w:val="Heading 4 Char2 Char"/>
    <w:aliases w:val="Heading 4 Char1 Char Char1,Heading 4 Char Char Char Char1,H4 Char Char Char Char1,h4 Char Char Char Char1,Helvetica bold ital u/l (11) Char Char Char Char1,h41 Char Char Char Char1,Helvetica bold ital u/l (11)1 Char Char Char Char"/>
    <w:basedOn w:val="DefaultParagraphFont"/>
    <w:rPr>
      <w:rFonts w:ascii="Arial" w:hAnsi="Arial"/>
      <w:b/>
      <w:noProof w:val="0"/>
      <w:sz w:val="24"/>
      <w:lang w:val="en-US" w:eastAsia="en-AU" w:bidi="ar-SA"/>
    </w:rPr>
  </w:style>
  <w:style w:type="paragraph" w:styleId="BlockText">
    <w:name w:val="Block Text"/>
    <w:basedOn w:val="Normal"/>
    <w:pPr>
      <w:tabs>
        <w:tab w:val="left" w:pos="720"/>
      </w:tabs>
      <w:ind w:left="277" w:right="18"/>
      <w:jc w:val="both"/>
    </w:pPr>
    <w:rPr>
      <w:lang w:eastAsia="en-US"/>
    </w:rPr>
  </w:style>
  <w:style w:type="paragraph" w:styleId="BodyTextIndent">
    <w:name w:val="Body Text Indent"/>
    <w:basedOn w:val="Normal"/>
    <w:pPr>
      <w:tabs>
        <w:tab w:val="left" w:pos="570"/>
        <w:tab w:val="right" w:pos="7372"/>
      </w:tabs>
      <w:spacing w:after="200"/>
      <w:ind w:left="570" w:hanging="570"/>
    </w:pPr>
    <w:rPr>
      <w:lang w:eastAsia="en-US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sz w:val="20"/>
      <w:lang w:eastAsia="en-US"/>
    </w:rPr>
  </w:style>
  <w:style w:type="paragraph" w:styleId="BodyText3">
    <w:name w:val="Body Text 3"/>
    <w:basedOn w:val="Normal"/>
    <w:pPr>
      <w:keepNext/>
      <w:keepLines/>
      <w:tabs>
        <w:tab w:val="left" w:pos="2835"/>
      </w:tabs>
      <w:jc w:val="both"/>
    </w:pPr>
  </w:style>
  <w:style w:type="paragraph" w:styleId="BodyTextIndent2">
    <w:name w:val="Body Text Indent 2"/>
    <w:basedOn w:val="Normal"/>
    <w:link w:val="BodyTextIndent2Char"/>
    <w:pPr>
      <w:tabs>
        <w:tab w:val="left" w:pos="567"/>
        <w:tab w:val="right" w:pos="7372"/>
      </w:tabs>
      <w:spacing w:after="200"/>
      <w:ind w:left="567" w:hanging="567"/>
      <w:jc w:val="both"/>
    </w:p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szCs w:val="24"/>
      <w:lang w:eastAsia="en-US"/>
    </w:rPr>
  </w:style>
  <w:style w:type="character" w:styleId="HTMLTypewriter">
    <w:name w:val="HTML Typewriter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customStyle="1" w:styleId="CellBody">
    <w:name w:val="Cell Body"/>
    <w:basedOn w:val="Normal"/>
    <w:rsid w:val="00341166"/>
    <w:pPr>
      <w:tabs>
        <w:tab w:val="left" w:pos="-720"/>
        <w:tab w:val="decimal" w:pos="2880"/>
      </w:tabs>
      <w:suppressAutoHyphens/>
      <w:spacing w:before="80" w:line="240" w:lineRule="auto"/>
      <w:ind w:left="144"/>
      <w:jc w:val="both"/>
    </w:pPr>
    <w:rPr>
      <w:rFonts w:ascii="Garamond" w:hAnsi="Garamond"/>
      <w:spacing w:val="-3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5F1F6C"/>
    <w:pPr>
      <w:autoSpaceDE w:val="0"/>
      <w:autoSpaceDN w:val="0"/>
      <w:spacing w:line="240" w:lineRule="auto"/>
      <w:ind w:left="720"/>
      <w:contextualSpacing/>
    </w:pPr>
    <w:rPr>
      <w:sz w:val="20"/>
      <w:lang w:val="en-GB" w:eastAsia="en-US"/>
    </w:rPr>
  </w:style>
  <w:style w:type="paragraph" w:styleId="Title">
    <w:name w:val="Title"/>
    <w:basedOn w:val="Normal"/>
    <w:link w:val="TitleChar"/>
    <w:qFormat/>
    <w:rsid w:val="00362779"/>
    <w:pPr>
      <w:spacing w:line="240" w:lineRule="auto"/>
      <w:jc w:val="center"/>
    </w:pPr>
    <w:rPr>
      <w:sz w:val="60"/>
      <w:lang w:eastAsia="en-US"/>
    </w:rPr>
  </w:style>
  <w:style w:type="character" w:customStyle="1" w:styleId="TitleChar">
    <w:name w:val="Title Char"/>
    <w:basedOn w:val="DefaultParagraphFont"/>
    <w:link w:val="Title"/>
    <w:rsid w:val="00362779"/>
    <w:rPr>
      <w:sz w:val="60"/>
    </w:rPr>
  </w:style>
  <w:style w:type="paragraph" w:styleId="Subtitle">
    <w:name w:val="Subtitle"/>
    <w:basedOn w:val="Normal"/>
    <w:link w:val="SubtitleChar"/>
    <w:qFormat/>
    <w:rsid w:val="00362779"/>
    <w:pPr>
      <w:spacing w:line="240" w:lineRule="auto"/>
      <w:jc w:val="center"/>
    </w:pPr>
    <w:rPr>
      <w:sz w:val="40"/>
      <w:lang w:eastAsia="en-US"/>
    </w:rPr>
  </w:style>
  <w:style w:type="character" w:customStyle="1" w:styleId="SubtitleChar">
    <w:name w:val="Subtitle Char"/>
    <w:basedOn w:val="DefaultParagraphFont"/>
    <w:link w:val="Subtitle"/>
    <w:rsid w:val="00362779"/>
    <w:rPr>
      <w:sz w:val="40"/>
    </w:rPr>
  </w:style>
  <w:style w:type="paragraph" w:customStyle="1" w:styleId="Bullet2">
    <w:name w:val="Bullet2"/>
    <w:basedOn w:val="Normal"/>
    <w:rsid w:val="00362779"/>
    <w:pPr>
      <w:numPr>
        <w:numId w:val="7"/>
      </w:numPr>
      <w:spacing w:after="120" w:line="240" w:lineRule="auto"/>
    </w:pPr>
    <w:rPr>
      <w:lang w:val="en-CA" w:eastAsia="en-US"/>
    </w:rPr>
  </w:style>
  <w:style w:type="paragraph" w:customStyle="1" w:styleId="MainSectionText">
    <w:name w:val="Main Section Text"/>
    <w:basedOn w:val="Normal"/>
    <w:rsid w:val="00362779"/>
    <w:pPr>
      <w:spacing w:line="240" w:lineRule="auto"/>
      <w:jc w:val="center"/>
    </w:pPr>
    <w:rPr>
      <w:b/>
      <w:sz w:val="20"/>
      <w:lang w:eastAsia="en-US"/>
    </w:rPr>
  </w:style>
  <w:style w:type="paragraph" w:customStyle="1" w:styleId="Bullet4">
    <w:name w:val="Bullet4"/>
    <w:basedOn w:val="Normal"/>
    <w:rsid w:val="00362779"/>
    <w:pPr>
      <w:numPr>
        <w:numId w:val="8"/>
      </w:numPr>
      <w:spacing w:after="80" w:line="240" w:lineRule="auto"/>
    </w:pPr>
    <w:rPr>
      <w:lang w:val="en-CA" w:eastAsia="en-US"/>
    </w:rPr>
  </w:style>
  <w:style w:type="paragraph" w:styleId="NoSpacing">
    <w:name w:val="No Spacing"/>
    <w:link w:val="NoSpacingChar"/>
    <w:uiPriority w:val="1"/>
    <w:qFormat/>
    <w:rsid w:val="00527054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7054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527054"/>
    <w:rPr>
      <w:rFonts w:ascii="Arial" w:hAnsi="Arial"/>
      <w:i/>
      <w:sz w:val="18"/>
      <w:lang w:eastAsia="en-AU"/>
    </w:rPr>
  </w:style>
  <w:style w:type="character" w:customStyle="1" w:styleId="FooterChar">
    <w:name w:val="Footer Char"/>
    <w:aliases w:val=" Char3 Char"/>
    <w:basedOn w:val="DefaultParagraphFont"/>
    <w:link w:val="Footer"/>
    <w:uiPriority w:val="99"/>
    <w:rsid w:val="00527054"/>
    <w:rPr>
      <w:rFonts w:ascii="Arial" w:hAnsi="Arial"/>
      <w:i/>
      <w:sz w:val="18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D937C6"/>
    <w:rPr>
      <w:sz w:val="24"/>
      <w:lang w:val="en-US"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5D7D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5D7D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C25D7D"/>
  </w:style>
  <w:style w:type="character" w:customStyle="1" w:styleId="username">
    <w:name w:val="username"/>
    <w:basedOn w:val="DefaultParagraphFont"/>
    <w:rsid w:val="00C25D7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5D7D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5D7D"/>
    <w:rPr>
      <w:rFonts w:ascii="Arial" w:hAnsi="Arial" w:cs="Arial"/>
      <w:vanish/>
      <w:sz w:val="16"/>
      <w:szCs w:val="16"/>
    </w:rPr>
  </w:style>
  <w:style w:type="character" w:customStyle="1" w:styleId="body">
    <w:name w:val="body"/>
    <w:basedOn w:val="DefaultParagraphFont"/>
    <w:rsid w:val="002072F8"/>
  </w:style>
  <w:style w:type="character" w:customStyle="1" w:styleId="apple-style-span">
    <w:name w:val="apple-style-span"/>
    <w:basedOn w:val="DefaultParagraphFont"/>
    <w:rsid w:val="002072F8"/>
  </w:style>
  <w:style w:type="paragraph" w:customStyle="1" w:styleId="InfoBlue">
    <w:name w:val="InfoBlue"/>
    <w:basedOn w:val="Normal"/>
    <w:next w:val="BodyText"/>
    <w:autoRedefine/>
    <w:rsid w:val="00CE764E"/>
    <w:pPr>
      <w:tabs>
        <w:tab w:val="left" w:pos="540"/>
        <w:tab w:val="left" w:pos="1260"/>
      </w:tabs>
      <w:spacing w:after="120" w:line="240" w:lineRule="atLeast"/>
    </w:pPr>
    <w:rPr>
      <w:rFonts w:ascii="Times" w:hAnsi="Times"/>
      <w:i/>
      <w:color w:val="0000FF"/>
      <w:sz w:val="20"/>
      <w:lang w:eastAsia="en-US"/>
    </w:rPr>
  </w:style>
  <w:style w:type="table" w:styleId="TableGrid">
    <w:name w:val="Table Grid"/>
    <w:basedOn w:val="TableNormal"/>
    <w:uiPriority w:val="59"/>
    <w:rsid w:val="004A31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p">
    <w:name w:val="bp"/>
    <w:basedOn w:val="Normal"/>
    <w:rsid w:val="0046550D"/>
    <w:pPr>
      <w:spacing w:before="80" w:after="80" w:line="240" w:lineRule="auto"/>
    </w:pPr>
    <w:rPr>
      <w:sz w:val="22"/>
      <w:lang w:eastAsia="en-US"/>
    </w:rPr>
  </w:style>
  <w:style w:type="paragraph" w:customStyle="1" w:styleId="proc">
    <w:name w:val="proc"/>
    <w:basedOn w:val="Normal"/>
    <w:rsid w:val="0046550D"/>
    <w:pPr>
      <w:numPr>
        <w:numId w:val="21"/>
      </w:numPr>
      <w:spacing w:before="80" w:after="80" w:line="240" w:lineRule="auto"/>
    </w:pPr>
    <w:rPr>
      <w:sz w:val="22"/>
      <w:lang w:eastAsia="en-US"/>
    </w:rPr>
  </w:style>
  <w:style w:type="paragraph" w:customStyle="1" w:styleId="RowHeadings">
    <w:name w:val="Row Headings"/>
    <w:basedOn w:val="Normal"/>
    <w:rsid w:val="0046550D"/>
    <w:pPr>
      <w:keepLines/>
      <w:widowControl w:val="0"/>
      <w:suppressAutoHyphens/>
      <w:spacing w:line="240" w:lineRule="auto"/>
    </w:pPr>
    <w:rPr>
      <w:rFonts w:ascii="Arial" w:hAnsi="Arial"/>
      <w:b/>
      <w:noProof/>
      <w:sz w:val="18"/>
      <w:lang w:eastAsia="en-US"/>
    </w:rPr>
  </w:style>
  <w:style w:type="character" w:customStyle="1" w:styleId="Heading4Char">
    <w:name w:val="Heading 4 Char"/>
    <w:aliases w:val="h4 Char,H4 Char,Helvetica bold ital u/l (11) Char,H41 Char,Helvetica bold ital u/l (11)1 Char,h41 Char,H42 Char,Helvetica bold ital u/l (11)2 Char,h42 Char,H411 Char,Helvetica bold ital u/l (11)11 Char,h411 Char,Helvetica 11 pnt Char"/>
    <w:basedOn w:val="DefaultParagraphFont"/>
    <w:link w:val="Heading4"/>
    <w:rsid w:val="001E3077"/>
    <w:rPr>
      <w:rFonts w:ascii="Arial" w:hAnsi="Arial"/>
      <w:b/>
      <w:sz w:val="24"/>
      <w:lang w:val="en-US" w:eastAsia="en-AU"/>
    </w:rPr>
  </w:style>
  <w:style w:type="character" w:customStyle="1" w:styleId="addmd">
    <w:name w:val="addmd"/>
    <w:basedOn w:val="DefaultParagraphFont"/>
    <w:rsid w:val="005F4FF7"/>
  </w:style>
  <w:style w:type="character" w:styleId="UnresolvedMention">
    <w:name w:val="Unresolved Mention"/>
    <w:basedOn w:val="DefaultParagraphFont"/>
    <w:uiPriority w:val="99"/>
    <w:semiHidden/>
    <w:unhideWhenUsed/>
    <w:rsid w:val="00133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6029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528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B8B8B8"/>
                    <w:right w:val="none" w:sz="0" w:space="0" w:color="auto"/>
                  </w:divBdr>
                  <w:divsChild>
                    <w:div w:id="18261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19321">
                                          <w:marLeft w:val="63"/>
                                          <w:marRight w:val="6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F0000"/>
                    <w:right w:val="none" w:sz="0" w:space="0" w:color="auto"/>
                  </w:divBdr>
                </w:div>
                <w:div w:id="10243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48306">
                          <w:marLeft w:val="0"/>
                          <w:marRight w:val="-33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1446">
                              <w:marLeft w:val="0"/>
                              <w:marRight w:val="33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7103">
                                      <w:marLeft w:val="0"/>
                                      <w:marRight w:val="-331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6899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5" w:color="E9E8E8"/>
                                            <w:left w:val="single" w:sz="4" w:space="5" w:color="E9E8E8"/>
                                            <w:bottom w:val="single" w:sz="4" w:space="5" w:color="E9E8E8"/>
                                            <w:right w:val="single" w:sz="4" w:space="5" w:color="E9E8E8"/>
                                          </w:divBdr>
                                          <w:divsChild>
                                            <w:div w:id="68887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6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4" w:color="E9E8E8"/>
                                            <w:left w:val="single" w:sz="4" w:space="0" w:color="E9E8E8"/>
                                            <w:bottom w:val="single" w:sz="4" w:space="4" w:color="E9E8E8"/>
                                            <w:right w:val="single" w:sz="4" w:space="0" w:color="E9E8E8"/>
                                          </w:divBdr>
                                          <w:divsChild>
                                            <w:div w:id="172144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7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22926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1" w:color="E9E8E8"/>
                                            <w:left w:val="single" w:sz="4" w:space="1" w:color="E9E8E8"/>
                                            <w:bottom w:val="single" w:sz="4" w:space="1" w:color="E9E8E8"/>
                                            <w:right w:val="single" w:sz="4" w:space="1" w:color="E9E8E8"/>
                                          </w:divBdr>
                                          <w:divsChild>
                                            <w:div w:id="131425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7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26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0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5" w:color="D6D6D6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02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747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5" w:color="E9E8E8"/>
                                            <w:left w:val="single" w:sz="4" w:space="5" w:color="E9E8E8"/>
                                            <w:bottom w:val="single" w:sz="4" w:space="4" w:color="E9E8E8"/>
                                            <w:right w:val="single" w:sz="4" w:space="5" w:color="E9E8E8"/>
                                          </w:divBdr>
                                          <w:divsChild>
                                            <w:div w:id="24681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384717">
                                      <w:marLeft w:val="-237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1207">
                                          <w:marLeft w:val="237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6313">
                                              <w:marLeft w:val="75"/>
                                              <w:marRight w:val="0"/>
                                              <w:marTop w:val="0"/>
                                              <w:marBottom w:val="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3" w:color="E3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2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0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89189">
                                      <w:marLeft w:val="0"/>
                                      <w:marRight w:val="-250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09021">
                                          <w:marLeft w:val="0"/>
                                          <w:marRight w:val="250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206897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1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69348">
                              <w:marLeft w:val="0"/>
                              <w:marRight w:val="0"/>
                              <w:marTop w:val="0"/>
                              <w:marBottom w:val="163"/>
                              <w:divBdr>
                                <w:top w:val="single" w:sz="4" w:space="4" w:color="E9E8E8"/>
                                <w:left w:val="single" w:sz="4" w:space="5" w:color="E9E8E8"/>
                                <w:bottom w:val="single" w:sz="4" w:space="4" w:color="E9E8E8"/>
                                <w:right w:val="single" w:sz="4" w:space="5" w:color="E9E8E8"/>
                              </w:divBdr>
                              <w:divsChild>
                                <w:div w:id="15730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9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2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9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65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8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93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21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0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8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63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1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2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91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9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38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2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50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2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43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2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9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71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17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5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34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1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20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6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26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06472">
                              <w:marLeft w:val="0"/>
                              <w:marRight w:val="0"/>
                              <w:marTop w:val="0"/>
                              <w:marBottom w:val="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38547">
                              <w:marLeft w:val="0"/>
                              <w:marRight w:val="0"/>
                              <w:marTop w:val="0"/>
                              <w:marBottom w:val="163"/>
                              <w:divBdr>
                                <w:top w:val="single" w:sz="4" w:space="4" w:color="E9E8E8"/>
                                <w:left w:val="single" w:sz="4" w:space="5" w:color="E9E8E8"/>
                                <w:bottom w:val="single" w:sz="4" w:space="4" w:color="E9E8E8"/>
                                <w:right w:val="single" w:sz="4" w:space="5" w:color="E9E8E8"/>
                              </w:divBdr>
                              <w:divsChild>
                                <w:div w:id="34651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4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1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07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4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7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31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9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09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45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9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8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2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1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90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36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0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68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0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822469">
                              <w:marLeft w:val="0"/>
                              <w:marRight w:val="0"/>
                              <w:marTop w:val="0"/>
                              <w:marBottom w:val="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0058">
                      <w:marLeft w:val="626"/>
                      <w:marRight w:val="626"/>
                      <w:marTop w:val="0"/>
                      <w:marBottom w:val="0"/>
                      <w:divBdr>
                        <w:top w:val="single" w:sz="4" w:space="0" w:color="DA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voss\Application%20Data\Microsoft\Templates\Autumn2004-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82BB1-5889-4544-BFEC-A40595F3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Autumn2004-so</Template>
  <TotalTime>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Outline</vt:lpstr>
    </vt:vector>
  </TitlesOfParts>
  <Company>Charles Sturt University</Company>
  <LinksUpToDate>false</LinksUpToDate>
  <CharactersWithSpaces>1829</CharactersWithSpaces>
  <SharedDoc>false</SharedDoc>
  <HLinks>
    <vt:vector size="42" baseType="variant">
      <vt:variant>
        <vt:i4>6881298</vt:i4>
      </vt:variant>
      <vt:variant>
        <vt:i4>48</vt:i4>
      </vt:variant>
      <vt:variant>
        <vt:i4>0</vt:i4>
      </vt:variant>
      <vt:variant>
        <vt:i4>5</vt:i4>
      </vt:variant>
      <vt:variant>
        <vt:lpwstr>mailto:seethal@help.edu.my</vt:lpwstr>
      </vt:variant>
      <vt:variant>
        <vt:lpwstr/>
      </vt:variant>
      <vt:variant>
        <vt:i4>4849678</vt:i4>
      </vt:variant>
      <vt:variant>
        <vt:i4>45</vt:i4>
      </vt:variant>
      <vt:variant>
        <vt:i4>0</vt:i4>
      </vt:variant>
      <vt:variant>
        <vt:i4>5</vt:i4>
      </vt:variant>
      <vt:variant>
        <vt:lpwstr>http://elearning.help.edu.my/acel</vt:lpwstr>
      </vt:variant>
      <vt:variant>
        <vt:lpwstr/>
      </vt:variant>
      <vt:variant>
        <vt:i4>5111874</vt:i4>
      </vt:variant>
      <vt:variant>
        <vt:i4>42</vt:i4>
      </vt:variant>
      <vt:variant>
        <vt:i4>0</vt:i4>
      </vt:variant>
      <vt:variant>
        <vt:i4>5</vt:i4>
      </vt:variant>
      <vt:variant>
        <vt:lpwstr>http://elearning.help.edu.my/</vt:lpwstr>
      </vt:variant>
      <vt:variant>
        <vt:lpwstr/>
      </vt:variant>
      <vt:variant>
        <vt:i4>2293792</vt:i4>
      </vt:variant>
      <vt:variant>
        <vt:i4>39</vt:i4>
      </vt:variant>
      <vt:variant>
        <vt:i4>0</vt:i4>
      </vt:variant>
      <vt:variant>
        <vt:i4>5</vt:i4>
      </vt:variant>
      <vt:variant>
        <vt:lpwstr>http://mypride.help.edu.my/</vt:lpwstr>
      </vt:variant>
      <vt:variant>
        <vt:lpwstr/>
      </vt:variant>
      <vt:variant>
        <vt:i4>2162801</vt:i4>
      </vt:variant>
      <vt:variant>
        <vt:i4>36</vt:i4>
      </vt:variant>
      <vt:variant>
        <vt:i4>0</vt:i4>
      </vt:variant>
      <vt:variant>
        <vt:i4>5</vt:i4>
      </vt:variant>
      <vt:variant>
        <vt:lpwstr>http://www.pearsoned.co.uk/bookshop/detail.asp?item=100000000107847</vt:lpwstr>
      </vt:variant>
      <vt:variant>
        <vt:lpwstr/>
      </vt:variant>
      <vt:variant>
        <vt:i4>4718688</vt:i4>
      </vt:variant>
      <vt:variant>
        <vt:i4>33</vt:i4>
      </vt:variant>
      <vt:variant>
        <vt:i4>0</vt:i4>
      </vt:variant>
      <vt:variant>
        <vt:i4>5</vt:i4>
      </vt:variant>
      <vt:variant>
        <vt:lpwstr>http://www2.help.edu.my/departments/it/course_policy/index.php</vt:lpwstr>
      </vt:variant>
      <vt:variant>
        <vt:lpwstr/>
      </vt:variant>
      <vt:variant>
        <vt:i4>1835078</vt:i4>
      </vt:variant>
      <vt:variant>
        <vt:i4>30</vt:i4>
      </vt:variant>
      <vt:variant>
        <vt:i4>0</vt:i4>
      </vt:variant>
      <vt:variant>
        <vt:i4>5</vt:i4>
      </vt:variant>
      <vt:variant>
        <vt:lpwstr>http://www2.help.edu.my/helpuni/uploadfile/ITD/mailto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Outline</dc:title>
  <dc:subject/>
  <dc:creator>svoss</dc:creator>
  <cp:keywords/>
  <dc:description>All headings are Arial with 1.5 above and 1 below with the bodytext in Times New Roman 11 points</dc:description>
  <cp:lastModifiedBy>VELAYUTHAM, ANITHA</cp:lastModifiedBy>
  <cp:revision>7</cp:revision>
  <cp:lastPrinted>2017-01-10T09:10:00Z</cp:lastPrinted>
  <dcterms:created xsi:type="dcterms:W3CDTF">2019-01-07T04:32:00Z</dcterms:created>
  <dcterms:modified xsi:type="dcterms:W3CDTF">2020-05-29T01:48:00Z</dcterms:modified>
</cp:coreProperties>
</file>